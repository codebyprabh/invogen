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:rsidTr="1C2305FF" w14:paraId="516D2C9D" w14:textId="77777777">
        <w:trPr>
          <w:trHeight w:val="1620"/>
        </w:trPr>
        <w:tc>
          <w:tcPr>
            <w:tcW w:w="5035" w:type="dxa"/>
            <w:tcMar/>
          </w:tcPr>
          <w:p w:rsidR="00065BB9" w:rsidP="00F02A41" w:rsidRDefault="00DF75ED" w14:paraId="0DB714AE" w14:textId="4A725112">
            <w:pPr>
              <w:pStyle w:val="Companyname"/>
            </w:pPr>
            <w:sdt>
              <w:sdtPr>
                <w:id w:val="623809444"/>
                <w15:appearance w15:val="hidden"/>
                <w:placeholder>
                  <w:docPart w:val="53A6BB3C19294B61AF01BF0EE5FCB8A1"/>
                </w:placeholder>
              </w:sdtPr>
              <w:sdtContent>
                <w:r w:rsidR="4A50BB9D">
                  <w:rPr/>
                  <w:t>{name}</w:t>
                </w:r>
              </w:sdtContent>
            </w:sdt>
          </w:p>
          <w:p w:rsidRPr="00F02A41" w:rsidR="00F02A41" w:rsidP="00F02A41" w:rsidRDefault="00F02A41" w14:paraId="1C5D6C9A" w14:textId="77777777">
            <w:pPr>
              <w:pStyle w:val="Companyname"/>
              <w:rPr>
                <w:szCs w:val="36"/>
              </w:rPr>
            </w:pPr>
          </w:p>
          <w:p w:rsidR="102E1E5A" w:rsidRDefault="102E1E5A" w14:paraId="592D9968" w14:textId="6ECDF431">
            <w:r w:rsidRPr="1C2305FF" w:rsidR="102E1E5A">
              <w:rPr>
                <w:rFonts w:ascii="Gill Sans MT" w:hAnsi="Gill Sans MT" w:eastAsia="Gill Sans MT" w:cs="Gill Sans MT"/>
                <w:noProof w:val="0"/>
                <w:sz w:val="22"/>
                <w:szCs w:val="22"/>
                <w:lang w:val="en-US"/>
              </w:rPr>
              <w:t>{address}</w:t>
            </w:r>
          </w:p>
          <w:p w:rsidR="007C7A7C" w:rsidP="1C2305FF" w:rsidRDefault="00DF75ED" w14:paraId="21E07F50" w14:textId="09D181FD">
            <w:pPr>
              <w:pStyle w:val="Normal"/>
            </w:pPr>
            <w:sdt>
              <w:sdtPr>
                <w:id w:val="-1773844878"/>
                <w:alias w:val="Phone:"/>
                <w15:appearance w15:val="hidden"/>
                <w:tag w:val="Phone:"/>
                <w:temporary/>
                <w:showingPlcHdr/>
                <w:placeholder>
                  <w:docPart w:val="6F441EE738614B11B54D3738BDE8843A"/>
                </w:placeholder>
              </w:sdtPr>
              <w:sdtContent>
                <w:r w:rsidR="00065BB9">
                  <w:rPr/>
                  <w:t>Phone</w:t>
                </w:r>
                <w:r w:rsidR="00D74851">
                  <w:rPr/>
                  <w:t>:</w:t>
                </w:r>
              </w:sdtContent>
            </w:sdt>
            <w:r w:rsidR="00065BB9">
              <w:rPr/>
              <w:t xml:space="preserve"> </w:t>
            </w:r>
            <w:sdt>
              <w:sdtPr>
                <w:id w:val="-1016614367"/>
                <w15:appearance w15:val="hidden"/>
                <w:placeholder>
                  <w:docPart w:val="B9180CDE5DF74B66AF8AC69A71D70EA7"/>
                </w:placeholder>
              </w:sdtPr>
              <w:sdtContent>
                <w:r w:rsidR="68A49A81">
                  <w:rPr/>
                  <w:t>{phone}</w:t>
                </w:r>
              </w:sdtContent>
            </w:sdt>
          </w:p>
          <w:p w:rsidR="00065BB9" w:rsidP="1C2305FF" w:rsidRDefault="00F02A41" w14:paraId="3C80F448" w14:textId="2DB31761">
            <w:pPr>
              <w:pStyle w:val="Normal"/>
            </w:pPr>
            <w:r w:rsidR="00F02A41">
              <w:rPr/>
              <w:t>ABN:</w:t>
            </w:r>
            <w:r w:rsidR="00065BB9">
              <w:rPr/>
              <w:t xml:space="preserve"> </w:t>
            </w:r>
            <w:sdt>
              <w:sdtPr>
                <w:id w:val="-1964950405"/>
                <w15:appearance w15:val="hidden"/>
                <w:placeholder>
                  <w:docPart w:val="F03C0B6793A64D979BBA6BC7A4961CD6"/>
                </w:placeholder>
              </w:sdtPr>
              <w:sdtContent>
                <w:r w:rsidRPr="1C2305FF" w:rsidR="45BC4F54">
                  <w:rPr>
                    <w:rFonts w:ascii="Gill Sans MT" w:hAnsi="Gill Sans MT" w:eastAsia="Gill Sans MT" w:cs="Gill Sans MT"/>
                    <w:noProof w:val="0"/>
                    <w:sz w:val="22"/>
                    <w:szCs w:val="22"/>
                    <w:lang w:val="en-US"/>
                  </w:rPr>
                  <w:t>{</w:t>
                </w:r>
                <w:r w:rsidRPr="1C2305FF" w:rsidR="45BC4F54">
                  <w:rPr>
                    <w:rFonts w:ascii="Gill Sans MT" w:hAnsi="Gill Sans MT" w:eastAsia="Gill Sans MT" w:cs="Gill Sans MT"/>
                    <w:noProof w:val="0"/>
                    <w:sz w:val="22"/>
                    <w:szCs w:val="22"/>
                    <w:lang w:val="en-US"/>
                  </w:rPr>
                  <w:t>abn</w:t>
                </w:r>
                <w:r w:rsidRPr="1C2305FF" w:rsidR="45BC4F54">
                  <w:rPr>
                    <w:rFonts w:ascii="Gill Sans MT" w:hAnsi="Gill Sans MT" w:eastAsia="Gill Sans MT" w:cs="Gill Sans MT"/>
                    <w:noProof w:val="0"/>
                    <w:sz w:val="22"/>
                    <w:szCs w:val="22"/>
                    <w:lang w:val="en-US"/>
                  </w:rPr>
                  <w:t>}</w:t>
                </w:r>
              </w:sdtContent>
            </w:sdt>
          </w:p>
        </w:tc>
        <w:tc>
          <w:tcPr>
            <w:tcW w:w="5035" w:type="dxa"/>
            <w:tcMar/>
          </w:tcPr>
          <w:p w:rsidRPr="00A1492F" w:rsidR="00065BB9" w:rsidP="00AC2B2B" w:rsidRDefault="00DF75ED" w14:paraId="3A284E4A" w14:textId="77777777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E9EEF38D284940968A91A7B79CA9D31E"/>
                </w:placeholder>
                <w:temporary/>
                <w:showingPlcHdr/>
                <w15:appearance w15:val="hidden"/>
              </w:sdtPr>
              <w:sdtEndPr/>
              <w:sdtContent>
                <w:r w:rsidRPr="00A1492F" w:rsidR="00065BB9">
                  <w:rPr>
                    <w:szCs w:val="48"/>
                  </w:rPr>
                  <w:t>INVOICE</w:t>
                </w:r>
              </w:sdtContent>
            </w:sdt>
          </w:p>
          <w:p w:rsidRPr="00FE063F" w:rsidR="000244FB" w:rsidP="00FE063F" w:rsidRDefault="00DF75ED" w14:paraId="37504872" w14:textId="372DD887">
            <w:pPr>
              <w:pStyle w:val="Heading2"/>
              <w:jc w:val="right"/>
            </w:pPr>
            <w:sdt>
              <w:sdtPr>
                <w:id w:val="1613547116"/>
                <w15:appearance w15:val="hidden"/>
                <w:showingPlcHdr/>
                <w:placeholder>
                  <w:docPart w:val="0AE71EEB3FCE47CBB2F6C3D58948BD14"/>
                </w:placeholder>
              </w:sdtPr>
              <w:sdtContent>
                <w:r w:rsidR="00D74851">
                  <w:rPr/>
                  <w:t>Invoice:</w:t>
                </w:r>
              </w:sdtContent>
            </w:sdt>
            <w:r w:rsidR="148E106C">
              <w:rPr/>
              <w:t xml:space="preserve"> {</w:t>
            </w:r>
            <w:r w:rsidR="688BB743">
              <w:rPr>
                <w:caps w:val="0"/>
                <w:smallCaps w:val="0"/>
              </w:rPr>
              <w:t>i</w:t>
            </w:r>
            <w:r w:rsidRPr="1C2305FF" w:rsidR="7B416438">
              <w:rPr>
                <w:caps w:val="0"/>
                <w:smallCaps w:val="0"/>
                <w:sz w:val="22"/>
                <w:szCs w:val="22"/>
              </w:rPr>
              <w:t>nvoice</w:t>
            </w:r>
            <w:r w:rsidRPr="1C2305FF" w:rsidR="547958E7">
              <w:rPr>
                <w:caps w:val="0"/>
                <w:smallCaps w:val="0"/>
                <w:sz w:val="22"/>
                <w:szCs w:val="22"/>
              </w:rPr>
              <w:t>N</w:t>
            </w:r>
            <w:r w:rsidRPr="1C2305FF" w:rsidR="7B416438">
              <w:rPr>
                <w:caps w:val="0"/>
                <w:smallCaps w:val="0"/>
                <w:sz w:val="22"/>
                <w:szCs w:val="22"/>
              </w:rPr>
              <w:t>um</w:t>
            </w:r>
            <w:r w:rsidR="148E106C">
              <w:rPr/>
              <w:t>}</w:t>
            </w:r>
          </w:p>
          <w:p w:rsidRPr="00D74851" w:rsidR="00065BB9" w:rsidP="00FE063F" w:rsidRDefault="00DF75ED" w14:paraId="1DF815E8" w14:textId="2087A0BA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id w:val="1217624365"/>
                <w:alias w:val="Date:"/>
                <w15:appearance w15:val="hidden"/>
                <w:tag w:val="Date:"/>
                <w:temporary/>
                <w:showingPlcHdr/>
                <w:placeholder>
                  <w:docPart w:val="D20325A0528943DDB9338EBB13DA70B1"/>
                </w:placeholder>
                <w:rPr>
                  <w:rFonts w:ascii="Gill Sans MT" w:hAnsi="Gill Sans MT" w:asciiTheme="minorAscii" w:hAnsiTheme="minorAscii"/>
                  <w:b w:val="0"/>
                  <w:bCs w:val="0"/>
                  <w:color w:val="auto"/>
                </w:rPr>
              </w:sdtPr>
              <w:sdtContent>
                <w:r w:rsidR="00065BB9">
                  <w:rPr/>
                  <w:t>Date:</w:t>
                </w:r>
              </w:sdtContent>
              <w:sdtEndPr>
                <w:rPr>
                  <w:rFonts w:ascii="Gill Sans MT" w:hAnsi="Gill Sans MT" w:asciiTheme="minorAscii" w:hAnsiTheme="minorAscii"/>
                  <w:b w:val="0"/>
                  <w:bCs w:val="0"/>
                  <w:color w:val="auto"/>
                </w:rPr>
              </w:sdtEndPr>
            </w:sdt>
            <w:r w:rsidR="00FE063F">
              <w:rPr/>
              <w:t xml:space="preserve"> </w:t>
            </w:r>
            <w:r w:rsidR="2C90A3F6">
              <w:rPr/>
              <w:t>{</w:t>
            </w:r>
            <w:r w:rsidR="2C90A3F6">
              <w:rPr>
                <w:caps w:val="0"/>
                <w:smallCaps w:val="0"/>
              </w:rPr>
              <w:t>date</w:t>
            </w:r>
            <w:r w:rsidR="2C90A3F6">
              <w:rPr/>
              <w:t>}</w:t>
            </w:r>
          </w:p>
        </w:tc>
      </w:tr>
      <w:tr w:rsidR="00D60631" w:rsidTr="1C2305FF" w14:paraId="29734563" w14:textId="77777777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:rsidRPr="00D81510" w:rsidR="00D60631" w:rsidP="00D60631" w:rsidRDefault="00DF75ED" w14:paraId="645559E0" w14:textId="77777777">
            <w:pPr>
              <w:pStyle w:val="Heading2"/>
            </w:pPr>
            <w:sdt>
              <w:sdtPr>
                <w:id w:val="143782713"/>
                <w:alias w:val="To:"/>
                <w15:appearance w15:val="hidden"/>
                <w:tag w:val="To:"/>
                <w:temporary/>
                <w:showingPlcHdr/>
                <w:placeholder>
                  <w:docPart w:val="2CEDCC295E624F929B768DD7F5E5D228"/>
                </w:placeholder>
              </w:sdtPr>
              <w:sdtContent>
                <w:r w:rsidR="00D60631">
                  <w:rPr/>
                  <w:t>To:</w:t>
                </w:r>
              </w:sdtContent>
            </w:sdt>
          </w:p>
          <w:p w:rsidR="00D60631" w:rsidP="00F02A41" w:rsidRDefault="00F02A41" w14:paraId="65419AD0" w14:textId="62BEEAE2">
            <w:r w:rsidRPr="1C2305FF" w:rsidR="4111FE6A">
              <w:rPr>
                <w:rFonts w:ascii="Gill Sans MT" w:hAnsi="Gill Sans MT" w:eastAsia="Gill Sans MT" w:cs="Gill Sans MT"/>
                <w:noProof w:val="0"/>
                <w:sz w:val="22"/>
                <w:szCs w:val="22"/>
                <w:lang w:val="en-US"/>
              </w:rPr>
              <w:t>{to}</w:t>
            </w:r>
          </w:p>
        </w:tc>
        <w:tc>
          <w:tcPr>
            <w:tcW w:w="5035" w:type="dxa"/>
            <w:tcMar>
              <w:bottom w:w="720" w:type="dxa"/>
            </w:tcMar>
          </w:tcPr>
          <w:p w:rsidRPr="001E3C2E" w:rsidR="00D60631" w:rsidP="006E3625" w:rsidRDefault="000D2D2F" w14:paraId="20DCFC20" w14:textId="513BF03B">
            <w:pPr>
              <w:pStyle w:val="Heading2"/>
              <w:jc w:val="right"/>
            </w:pPr>
            <w:r w:rsidR="000D2D2F">
              <w:rPr/>
              <w:t>DUE DATE:</w:t>
            </w:r>
          </w:p>
          <w:p w:rsidR="4261B300" w:rsidP="1C2305FF" w:rsidRDefault="4261B300" w14:paraId="16FADA7E" w14:textId="343923C9">
            <w:pPr>
              <w:jc w:val="right"/>
            </w:pPr>
            <w:r w:rsidRPr="1C2305FF" w:rsidR="4261B300">
              <w:rPr>
                <w:rFonts w:ascii="Gill Sans MT" w:hAnsi="Gill Sans MT" w:eastAsia="Gill Sans MT" w:cs="Gill Sans MT"/>
                <w:noProof w:val="0"/>
                <w:sz w:val="22"/>
                <w:szCs w:val="22"/>
                <w:lang w:val="en-US"/>
              </w:rPr>
              <w:t>{weekDue}</w:t>
            </w:r>
          </w:p>
          <w:p w:rsidR="00D60631" w:rsidP="006E3625" w:rsidRDefault="00D60631" w14:paraId="0226E6DC" w14:textId="77777777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4770"/>
        <w:gridCol w:w="1770"/>
        <w:gridCol w:w="1830"/>
        <w:gridCol w:w="1710"/>
      </w:tblGrid>
      <w:tr w:rsidRPr="001E3C2E" w:rsidR="00BA517A" w:rsidTr="1C2305FF" w14:paraId="78F0FFB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70" w:type="dxa"/>
            <w:tcBorders>
              <w:bottom w:val="single" w:color="3C8F89" w:themeColor="accent1" w:themeShade="80" w:sz="4" w:space="0"/>
            </w:tcBorders>
            <w:tcMar/>
            <w:vAlign w:val="center"/>
          </w:tcPr>
          <w:p w:rsidRPr="001E3C2E" w:rsidR="00D4146A" w:rsidP="00D74851" w:rsidRDefault="00DF75ED" w14:paraId="4639BB09" w14:textId="77777777">
            <w:pPr>
              <w:pStyle w:val="Heading2"/>
            </w:pPr>
            <w:sdt>
              <w:sdtPr>
                <w:id w:val="858704046"/>
                <w:placeholder>
                  <w:docPart w:val="81701BE489394078BCC65ED54E70ACCD"/>
                </w:placeholder>
                <w:showingPlcHdr/>
                <w15:appearance w15:val="hidden"/>
              </w:sdtPr>
              <w:sdtEndPr/>
              <w:sdtContent>
                <w:r w:rsidRPr="00D74851" w:rsidR="00D74851">
                  <w:t>DESCRIPTION</w:t>
                </w:r>
              </w:sdtContent>
            </w:sdt>
            <w:r w:rsidR="00D74851"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70" w:type="dxa"/>
            <w:tcBorders>
              <w:bottom w:val="single" w:color="3C8F89" w:themeColor="accent1" w:themeShade="80" w:sz="4" w:space="0"/>
            </w:tcBorders>
            <w:tcMar/>
            <w:vAlign w:val="center"/>
          </w:tcPr>
          <w:p w:rsidRPr="001E3C2E" w:rsidR="00D4146A" w:rsidP="0021009B" w:rsidRDefault="00DF75ED" w14:paraId="2FC93178" w14:textId="77777777">
            <w:pPr>
              <w:pStyle w:val="Columnheading"/>
            </w:pPr>
            <w:sdt>
              <w:sdtPr>
                <w:alias w:val="Hours:"/>
                <w:tag w:val="Hours:"/>
                <w:id w:val="-1170172113"/>
                <w:placeholder>
                  <w:docPart w:val="08D359D26456470FB0BACFAD8E3918D9"/>
                </w:placeholder>
                <w:temporary/>
                <w:showingPlcHdr/>
                <w15:appearance w15:val="hidden"/>
              </w:sdtPr>
              <w:sdtEndPr/>
              <w:sdtContent>
                <w:r w:rsidR="00BA517A">
                  <w:t>HOURS</w:t>
                </w:r>
              </w:sdtContent>
            </w:sdt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tcBorders>
              <w:bottom w:val="single" w:color="3C8F89" w:themeColor="accent1" w:themeShade="80" w:sz="4" w:space="0"/>
            </w:tcBorders>
            <w:tcMar/>
            <w:vAlign w:val="center"/>
          </w:tcPr>
          <w:p w:rsidRPr="001E3C2E" w:rsidR="00D4146A" w:rsidP="0021009B" w:rsidRDefault="00DF75ED" w14:paraId="547BA355" w14:textId="77777777">
            <w:pPr>
              <w:pStyle w:val="Columnheading"/>
            </w:pPr>
            <w:sdt>
              <w:sdtPr>
                <w:alias w:val="Rate:"/>
                <w:tag w:val="Rate:"/>
                <w:id w:val="1728175436"/>
                <w:placeholder>
                  <w:docPart w:val="9215250BC50D425E8D9E025952A4D124"/>
                </w:placeholder>
                <w:temporary/>
                <w:showingPlcHdr/>
                <w15:appearance w15:val="hidden"/>
              </w:sdtPr>
              <w:sdtEndPr/>
              <w:sdtContent>
                <w:r w:rsidR="00BA517A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bottom w:val="single" w:color="3C8F89" w:themeColor="accent1" w:themeShade="80" w:sz="4" w:space="0"/>
            </w:tcBorders>
            <w:tcMar/>
            <w:vAlign w:val="center"/>
          </w:tcPr>
          <w:p w:rsidRPr="001E3C2E" w:rsidR="00D4146A" w:rsidP="00AA067F" w:rsidRDefault="00DF75ED" w14:paraId="2635CC72" w14:textId="77777777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4DC7E48BEC7B41579736C23C15D91A49"/>
                </w:placeholder>
                <w:temporary/>
                <w:showingPlcHdr/>
                <w15:appearance w15:val="hidden"/>
              </w:sdtPr>
              <w:sdtEndPr/>
              <w:sdtContent>
                <w:r w:rsidR="00BA517A">
                  <w:t>AMOUNT</w:t>
                </w:r>
              </w:sdtContent>
            </w:sdt>
          </w:p>
        </w:tc>
      </w:tr>
      <w:tr w:rsidRPr="001E3C2E" w:rsidR="00BA517A" w:rsidTr="1C2305FF" w14:paraId="7270DC96" w14:textId="77777777">
        <w:trPr>
          <w:trHeight w:val="3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70" w:type="dxa"/>
            <w:tcBorders>
              <w:top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tcMar/>
            <w:vAlign w:val="center"/>
          </w:tcPr>
          <w:p w:rsidRPr="001E3C2E" w:rsidR="00D4146A" w:rsidP="0021009B" w:rsidRDefault="00DF75ED" w14:paraId="508EE233" w14:textId="0C27B28A">
            <w:sdt>
              <w:sdtPr>
                <w:id w:val="-1630926142"/>
                <w15:appearance w15:val="hidden"/>
                <w:placeholder>
                  <w:docPart w:val="1F8FCE52321C41EB8C1BE600748C6DD8"/>
                </w:placeholder>
              </w:sdtPr>
              <w:sdtContent>
                <w:r w:rsidRPr="1C2305FF" w:rsidR="5DCCA185">
                  <w:rPr>
                    <w:rFonts w:ascii="Gill Sans MT" w:hAnsi="Gill Sans MT" w:eastAsia="Gill Sans MT" w:cs="Gill Sans MT"/>
                    <w:noProof w:val="0"/>
                    <w:sz w:val="22"/>
                    <w:szCs w:val="22"/>
                    <w:lang w:val="en-US"/>
                  </w:rPr>
                  <w:t>{description}</w:t>
                </w:r>
                <w:r w:rsidR="00F02A41">
                  <w:rPr/>
                  <w:t xml:space="preserve"> </w:t>
                </w:r>
                <w:r w:rsidRPr="1C2305FF" w:rsidR="243C6D77">
                  <w:rPr>
                    <w:rFonts w:ascii="Gill Sans MT" w:hAnsi="Gill Sans MT" w:eastAsia="Gill Sans MT" w:cs="Gill Sans MT"/>
                    <w:noProof w:val="0"/>
                    <w:sz w:val="22"/>
                    <w:szCs w:val="22"/>
                    <w:lang w:val="en-US"/>
                  </w:rPr>
                  <w:t>{</w:t>
                </w:r>
                <w:r w:rsidRPr="1C2305FF" w:rsidR="243C6D77">
                  <w:rPr>
                    <w:rFonts w:ascii="Gill Sans MT" w:hAnsi="Gill Sans MT" w:eastAsia="Gill Sans MT" w:cs="Gill Sans MT"/>
                    <w:noProof w:val="0"/>
                    <w:sz w:val="22"/>
                    <w:szCs w:val="22"/>
                    <w:lang w:val="en-US"/>
                  </w:rPr>
                  <w:t>weekEnding</w:t>
                </w:r>
                <w:r w:rsidRPr="1C2305FF" w:rsidR="243C6D77">
                  <w:rPr>
                    <w:rFonts w:ascii="Gill Sans MT" w:hAnsi="Gill Sans MT" w:eastAsia="Gill Sans MT" w:cs="Gill Sans MT"/>
                    <w:noProof w:val="0"/>
                    <w:sz w:val="22"/>
                    <w:szCs w:val="22"/>
                    <w:lang w:val="en-US"/>
                  </w:rPr>
                  <w:t>}</w:t>
                </w:r>
              </w:sdtContent>
            </w:sdt>
            <w:r w:rsidR="00D74851">
              <w:rPr/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7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tcMar/>
            <w:vAlign w:val="center"/>
          </w:tcPr>
          <w:p w:rsidRPr="001E3C2E" w:rsidR="00D4146A" w:rsidP="00953732" w:rsidRDefault="00DF75ED" w14:paraId="1488ACC0" w14:textId="66901DE5">
            <w:pPr>
              <w:jc w:val="center"/>
            </w:pPr>
            <w:r w:rsidRPr="1C2305FF" w:rsidR="1ECCC661">
              <w:rPr>
                <w:rFonts w:ascii="Gill Sans MT" w:hAnsi="Gill Sans MT" w:eastAsia="Gill Sans MT" w:cs="Gill Sans MT"/>
                <w:noProof w:val="0"/>
                <w:sz w:val="22"/>
                <w:szCs w:val="22"/>
                <w:lang w:val="en-US"/>
              </w:rPr>
              <w:t>{hours}</w:t>
            </w:r>
            <w:r w:rsidR="00D74851">
              <w:rPr/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tcMar/>
            <w:vAlign w:val="center"/>
          </w:tcPr>
          <w:p w:rsidRPr="001E3C2E" w:rsidR="00D4146A" w:rsidP="1C2305FF" w:rsidRDefault="00DF75ED" w14:paraId="5A57FCA4" w14:textId="1C8891C0">
            <w:pPr>
              <w:jc w:val="center"/>
            </w:pPr>
            <w:r w:rsidRPr="1C2305FF" w:rsidR="43929F2D">
              <w:rPr>
                <w:noProof w:val="0"/>
                <w:lang w:val="en-US"/>
              </w:rPr>
              <w:t>{payrate}</w:t>
            </w:r>
            <w:r w:rsidR="00D74851">
              <w:rPr/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</w:tcBorders>
            <w:tcMar/>
            <w:vAlign w:val="center"/>
          </w:tcPr>
          <w:p w:rsidRPr="001E3C2E" w:rsidR="00D4146A" w:rsidP="1C2305FF" w:rsidRDefault="00DF75ED" w14:paraId="7C8416EF" w14:textId="798A0313">
            <w:pPr>
              <w:jc w:val="center"/>
            </w:pPr>
            <w:r w:rsidRPr="1C2305FF" w:rsidR="2464D05C">
              <w:rPr>
                <w:noProof w:val="0"/>
                <w:lang w:val="en-US"/>
              </w:rPr>
              <w:t>{</w:t>
            </w:r>
            <w:r w:rsidRPr="1C2305FF" w:rsidR="2464D05C">
              <w:rPr>
                <w:noProof w:val="0"/>
                <w:lang w:val="en-US"/>
              </w:rPr>
              <w:t>totalPay</w:t>
            </w:r>
            <w:r w:rsidRPr="1C2305FF" w:rsidR="2464D05C">
              <w:rPr>
                <w:noProof w:val="0"/>
                <w:lang w:val="en-US"/>
              </w:rPr>
              <w:t>}</w:t>
            </w:r>
          </w:p>
        </w:tc>
      </w:tr>
      <w:tr w:rsidRPr="001E3C2E" w:rsidR="00BA517A" w:rsidTr="1C2305FF" w14:paraId="4776CACB" w14:textId="77777777">
        <w:trPr>
          <w:trHeight w:val="3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70" w:type="dxa"/>
            <w:tcBorders>
              <w:top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tcMar/>
            <w:vAlign w:val="center"/>
          </w:tcPr>
          <w:p w:rsidRPr="001E3C2E" w:rsidR="00640AAC" w:rsidP="0021009B" w:rsidRDefault="00640AAC" w14:paraId="6ECB59CE" w14:textId="7777777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7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tcMar/>
            <w:vAlign w:val="center"/>
          </w:tcPr>
          <w:p w:rsidRPr="001E3C2E" w:rsidR="00640AAC" w:rsidP="00953732" w:rsidRDefault="00640AAC" w14:paraId="0A4122A9" w14:textId="77777777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tcMar/>
            <w:vAlign w:val="center"/>
          </w:tcPr>
          <w:p w:rsidRPr="001E3C2E" w:rsidR="00640AAC" w:rsidP="00953732" w:rsidRDefault="00640AAC" w14:paraId="7FDB5361" w14:textId="77777777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</w:tcBorders>
            <w:tcMar/>
            <w:vAlign w:val="center"/>
          </w:tcPr>
          <w:p w:rsidRPr="001E3C2E" w:rsidR="00640AAC" w:rsidP="00AA067F" w:rsidRDefault="00640AAC" w14:paraId="1C1AB3F7" w14:textId="77777777">
            <w:pPr>
              <w:pStyle w:val="Amount"/>
              <w:jc w:val="center"/>
            </w:pPr>
          </w:p>
        </w:tc>
      </w:tr>
      <w:tr w:rsidRPr="001E3C2E" w:rsidR="00BA517A" w:rsidTr="1C2305FF" w14:paraId="7A1AE06D" w14:textId="77777777">
        <w:trPr>
          <w:trHeight w:val="3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70" w:type="dxa"/>
            <w:tcBorders>
              <w:top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tcMar/>
            <w:vAlign w:val="center"/>
          </w:tcPr>
          <w:p w:rsidRPr="001E3C2E" w:rsidR="00640AAC" w:rsidP="0021009B" w:rsidRDefault="00640AAC" w14:paraId="334EB333" w14:textId="7777777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7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tcMar/>
            <w:vAlign w:val="center"/>
          </w:tcPr>
          <w:p w:rsidRPr="001E3C2E" w:rsidR="00640AAC" w:rsidP="00953732" w:rsidRDefault="00640AAC" w14:paraId="6D3D831E" w14:textId="77777777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tcMar/>
            <w:vAlign w:val="center"/>
          </w:tcPr>
          <w:p w:rsidRPr="001E3C2E" w:rsidR="00640AAC" w:rsidP="00953732" w:rsidRDefault="00640AAC" w14:paraId="6BDBFCB3" w14:textId="77777777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</w:tcBorders>
            <w:tcMar/>
            <w:vAlign w:val="center"/>
          </w:tcPr>
          <w:p w:rsidRPr="001E3C2E" w:rsidR="00640AAC" w:rsidP="00AA067F" w:rsidRDefault="00640AAC" w14:paraId="717A40F5" w14:textId="77777777">
            <w:pPr>
              <w:pStyle w:val="Amount"/>
              <w:jc w:val="center"/>
            </w:pPr>
          </w:p>
        </w:tc>
      </w:tr>
      <w:tr w:rsidRPr="001E3C2E" w:rsidR="00BA517A" w:rsidTr="1C2305FF" w14:paraId="2FA7DAFA" w14:textId="77777777">
        <w:trPr>
          <w:trHeight w:val="3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70" w:type="dxa"/>
            <w:tcBorders>
              <w:top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tcMar/>
            <w:vAlign w:val="center"/>
          </w:tcPr>
          <w:p w:rsidRPr="001E3C2E" w:rsidR="00640AAC" w:rsidP="0021009B" w:rsidRDefault="00640AAC" w14:paraId="7420A550" w14:textId="7777777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7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tcMar/>
            <w:vAlign w:val="center"/>
          </w:tcPr>
          <w:p w:rsidRPr="001E3C2E" w:rsidR="00640AAC" w:rsidP="00953732" w:rsidRDefault="00640AAC" w14:paraId="2372E7AC" w14:textId="77777777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tcMar/>
            <w:vAlign w:val="center"/>
          </w:tcPr>
          <w:p w:rsidRPr="001E3C2E" w:rsidR="00640AAC" w:rsidP="00953732" w:rsidRDefault="00640AAC" w14:paraId="0A2E83D6" w14:textId="77777777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</w:tcBorders>
            <w:tcMar/>
            <w:vAlign w:val="center"/>
          </w:tcPr>
          <w:p w:rsidRPr="001E3C2E" w:rsidR="00640AAC" w:rsidP="00AA067F" w:rsidRDefault="00640AAC" w14:paraId="35844DC2" w14:textId="77777777">
            <w:pPr>
              <w:pStyle w:val="Amount"/>
              <w:jc w:val="center"/>
            </w:pPr>
          </w:p>
        </w:tc>
      </w:tr>
      <w:tr w:rsidRPr="001E3C2E" w:rsidR="00BA517A" w:rsidTr="1C2305FF" w14:paraId="2F266BB9" w14:textId="77777777">
        <w:trPr>
          <w:trHeight w:val="3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70" w:type="dxa"/>
            <w:tcBorders>
              <w:top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tcMar/>
            <w:vAlign w:val="center"/>
          </w:tcPr>
          <w:p w:rsidRPr="001E3C2E" w:rsidR="00640AAC" w:rsidP="0021009B" w:rsidRDefault="00640AAC" w14:paraId="558877F2" w14:textId="7777777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7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tcMar/>
            <w:vAlign w:val="center"/>
          </w:tcPr>
          <w:p w:rsidRPr="001E3C2E" w:rsidR="00640AAC" w:rsidP="00953732" w:rsidRDefault="00640AAC" w14:paraId="6F6E518F" w14:textId="77777777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tcMar/>
            <w:vAlign w:val="center"/>
          </w:tcPr>
          <w:p w:rsidRPr="001E3C2E" w:rsidR="00640AAC" w:rsidP="00953732" w:rsidRDefault="00640AAC" w14:paraId="763BC233" w14:textId="77777777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</w:tcBorders>
            <w:tcMar/>
            <w:vAlign w:val="center"/>
          </w:tcPr>
          <w:p w:rsidRPr="001E3C2E" w:rsidR="00640AAC" w:rsidP="00AA067F" w:rsidRDefault="00640AAC" w14:paraId="6D96040D" w14:textId="77777777">
            <w:pPr>
              <w:pStyle w:val="Amount"/>
              <w:jc w:val="center"/>
            </w:pPr>
          </w:p>
        </w:tc>
      </w:tr>
      <w:tr w:rsidRPr="001E3C2E" w:rsidR="00BA517A" w:rsidTr="1C2305FF" w14:paraId="5653AFBA" w14:textId="77777777">
        <w:trPr>
          <w:trHeight w:val="3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70" w:type="dxa"/>
            <w:tcBorders>
              <w:top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tcMar/>
            <w:vAlign w:val="center"/>
          </w:tcPr>
          <w:p w:rsidRPr="001E3C2E" w:rsidR="00640AAC" w:rsidP="0021009B" w:rsidRDefault="00640AAC" w14:paraId="6FFF5B91" w14:textId="7777777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7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tcMar/>
            <w:vAlign w:val="center"/>
          </w:tcPr>
          <w:p w:rsidRPr="001E3C2E" w:rsidR="00640AAC" w:rsidP="00953732" w:rsidRDefault="00640AAC" w14:paraId="3268AED5" w14:textId="77777777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tcMar/>
            <w:vAlign w:val="center"/>
          </w:tcPr>
          <w:p w:rsidRPr="001E3C2E" w:rsidR="00640AAC" w:rsidP="00953732" w:rsidRDefault="00640AAC" w14:paraId="7507DD3E" w14:textId="77777777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</w:tcBorders>
            <w:tcMar/>
            <w:vAlign w:val="center"/>
          </w:tcPr>
          <w:p w:rsidRPr="001E3C2E" w:rsidR="00640AAC" w:rsidP="00AA067F" w:rsidRDefault="00640AAC" w14:paraId="49BF98BF" w14:textId="77777777">
            <w:pPr>
              <w:pStyle w:val="Amount"/>
              <w:jc w:val="center"/>
            </w:pPr>
          </w:p>
        </w:tc>
      </w:tr>
      <w:tr w:rsidRPr="001E3C2E" w:rsidR="00BA517A" w:rsidTr="1C2305FF" w14:paraId="466C65A5" w14:textId="77777777">
        <w:trPr>
          <w:trHeight w:val="3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70" w:type="dxa"/>
            <w:tcBorders>
              <w:top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tcMar/>
            <w:vAlign w:val="center"/>
          </w:tcPr>
          <w:p w:rsidRPr="001E3C2E" w:rsidR="00640AAC" w:rsidP="0021009B" w:rsidRDefault="00640AAC" w14:paraId="63895254" w14:textId="7777777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7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tcMar/>
            <w:vAlign w:val="center"/>
          </w:tcPr>
          <w:p w:rsidRPr="001E3C2E" w:rsidR="00640AAC" w:rsidP="00953732" w:rsidRDefault="00640AAC" w14:paraId="26283F9A" w14:textId="77777777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tcMar/>
            <w:vAlign w:val="center"/>
          </w:tcPr>
          <w:p w:rsidRPr="001E3C2E" w:rsidR="00640AAC" w:rsidP="00953732" w:rsidRDefault="00640AAC" w14:paraId="711CBDAD" w14:textId="77777777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</w:tcBorders>
            <w:tcMar/>
            <w:vAlign w:val="center"/>
          </w:tcPr>
          <w:p w:rsidRPr="001E3C2E" w:rsidR="00640AAC" w:rsidP="00AA067F" w:rsidRDefault="00640AAC" w14:paraId="76A581AB" w14:textId="77777777">
            <w:pPr>
              <w:pStyle w:val="Amount"/>
              <w:jc w:val="center"/>
            </w:pPr>
          </w:p>
        </w:tc>
      </w:tr>
      <w:tr w:rsidRPr="001E3C2E" w:rsidR="00BA517A" w:rsidTr="1C2305FF" w14:paraId="25A52FC8" w14:textId="77777777">
        <w:trPr>
          <w:trHeight w:val="3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70" w:type="dxa"/>
            <w:tcBorders>
              <w:top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tcMar/>
            <w:vAlign w:val="center"/>
          </w:tcPr>
          <w:p w:rsidRPr="001E3C2E" w:rsidR="00640AAC" w:rsidP="0021009B" w:rsidRDefault="00640AAC" w14:paraId="478453C4" w14:textId="7777777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7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tcMar/>
            <w:vAlign w:val="center"/>
          </w:tcPr>
          <w:p w:rsidRPr="001E3C2E" w:rsidR="00640AAC" w:rsidP="00953732" w:rsidRDefault="00640AAC" w14:paraId="3A8E6477" w14:textId="77777777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tcMar/>
            <w:vAlign w:val="center"/>
          </w:tcPr>
          <w:p w:rsidRPr="001E3C2E" w:rsidR="00640AAC" w:rsidP="00953732" w:rsidRDefault="00640AAC" w14:paraId="03B0F00B" w14:textId="77777777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</w:tcBorders>
            <w:tcMar/>
            <w:vAlign w:val="center"/>
          </w:tcPr>
          <w:p w:rsidRPr="001E3C2E" w:rsidR="00640AAC" w:rsidP="00AA067F" w:rsidRDefault="00640AAC" w14:paraId="35F57C10" w14:textId="77777777">
            <w:pPr>
              <w:pStyle w:val="Amount"/>
              <w:jc w:val="center"/>
            </w:pPr>
          </w:p>
        </w:tc>
      </w:tr>
      <w:tr w:rsidRPr="001E3C2E" w:rsidR="00BA517A" w:rsidTr="1C2305FF" w14:paraId="50342CE4" w14:textId="77777777">
        <w:trPr>
          <w:trHeight w:val="3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70" w:type="dxa"/>
            <w:tcBorders>
              <w:top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tcMar/>
            <w:vAlign w:val="center"/>
          </w:tcPr>
          <w:p w:rsidRPr="001E3C2E" w:rsidR="00D4146A" w:rsidP="0021009B" w:rsidRDefault="00D4146A" w14:paraId="4EAAFA3D" w14:textId="7777777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7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tcMar/>
            <w:vAlign w:val="center"/>
          </w:tcPr>
          <w:p w:rsidRPr="001E3C2E" w:rsidR="00D4146A" w:rsidP="00953732" w:rsidRDefault="00D4146A" w14:paraId="104EE821" w14:textId="77777777">
            <w:pPr>
              <w:jc w:val="center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  <w:right w:val="single" w:color="3C8F89" w:themeColor="accent1" w:themeShade="80" w:sz="4" w:space="0"/>
            </w:tcBorders>
            <w:tcMar/>
            <w:vAlign w:val="center"/>
          </w:tcPr>
          <w:p w:rsidRPr="001E3C2E" w:rsidR="00D4146A" w:rsidP="00953732" w:rsidRDefault="00F02A41" w14:paraId="3E2BF808" w14:textId="64CB1509">
            <w:pPr>
              <w:pStyle w:val="Amount"/>
              <w:jc w:val="center"/>
            </w:pPr>
            <w:r>
              <w:t>GST (10%)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  <w:bottom w:val="single" w:color="3C8F89" w:themeColor="accent1" w:themeShade="80" w:sz="4" w:space="0"/>
            </w:tcBorders>
            <w:tcMar/>
            <w:vAlign w:val="center"/>
          </w:tcPr>
          <w:p w:rsidRPr="001E3C2E" w:rsidR="00D4146A" w:rsidP="1C2305FF" w:rsidRDefault="00DF75ED" w14:paraId="37D70DAB" w14:textId="553E34D3">
            <w:pPr>
              <w:jc w:val="center"/>
            </w:pPr>
            <w:r w:rsidRPr="1C2305FF" w:rsidR="7A9B9173">
              <w:rPr>
                <w:noProof w:val="0"/>
                <w:lang w:val="en-US"/>
              </w:rPr>
              <w:t>{</w:t>
            </w:r>
            <w:r w:rsidRPr="1C2305FF" w:rsidR="7A9B9173">
              <w:rPr>
                <w:noProof w:val="0"/>
                <w:lang w:val="en-US"/>
              </w:rPr>
              <w:t>gstAmount</w:t>
            </w:r>
            <w:r w:rsidRPr="1C2305FF" w:rsidR="7A9B9173">
              <w:rPr>
                <w:noProof w:val="0"/>
                <w:lang w:val="en-US"/>
              </w:rPr>
              <w:t>}</w:t>
            </w:r>
          </w:p>
        </w:tc>
      </w:tr>
      <w:tr w:rsidR="00667BFD" w:rsidTr="1C2305FF" w14:paraId="2C9F09FB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0" w:type="dxa"/>
            <w:gridSpan w:val="3"/>
            <w:tcBorders>
              <w:top w:val="single" w:color="3C8F89" w:themeColor="accent1" w:themeShade="80" w:sz="4" w:space="0"/>
              <w:right w:val="single" w:color="3C8F89" w:themeColor="accent1" w:themeShade="80" w:sz="4" w:space="0"/>
            </w:tcBorders>
            <w:tcMar>
              <w:left w:w="115" w:type="dxa"/>
              <w:right w:w="432" w:type="dxa"/>
            </w:tcMar>
            <w:vAlign w:val="center"/>
          </w:tcPr>
          <w:p w:rsidR="00667BFD" w:rsidP="00667BFD" w:rsidRDefault="00DF75ED" w14:paraId="7CAB0383" w14:textId="77777777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C63B3CCD960E40B38777AA2DFF0F3D93"/>
                </w:placeholder>
                <w:temporary/>
                <w:showingPlcHdr/>
                <w15:appearance w15:val="hidden"/>
              </w:sdtPr>
              <w:sdtEndPr/>
              <w:sdtContent>
                <w:r w:rsidRPr="00580BA0" w:rsidR="00667BFD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color="3C8F89" w:themeColor="accent1" w:themeShade="80" w:sz="4" w:space="0"/>
              <w:left w:val="single" w:color="3C8F89" w:themeColor="accent1" w:themeShade="80" w:sz="4" w:space="0"/>
            </w:tcBorders>
            <w:tcMar/>
            <w:vAlign w:val="center"/>
          </w:tcPr>
          <w:p w:rsidRPr="00780FDB" w:rsidR="00667BFD" w:rsidP="1C2305FF" w:rsidRDefault="00DF75ED" w14:paraId="47B2ACE1" w14:textId="1E38DB05">
            <w:pPr/>
            <w:r w:rsidRPr="1C2305FF" w:rsidR="317FF476">
              <w:rPr>
                <w:noProof w:val="0"/>
                <w:lang w:val="en-US"/>
              </w:rPr>
              <w:t>{</w:t>
            </w:r>
            <w:r w:rsidRPr="1C2305FF" w:rsidR="317FF476">
              <w:rPr>
                <w:noProof w:val="0"/>
                <w:lang w:val="en-US"/>
              </w:rPr>
              <w:t>finalTotal</w:t>
            </w:r>
            <w:r w:rsidRPr="1C2305FF" w:rsidR="317FF476">
              <w:rPr>
                <w:noProof w:val="0"/>
                <w:lang w:val="en-US"/>
              </w:rPr>
              <w:t>}</w:t>
            </w:r>
            <w:sdt>
              <w:sdtPr>
                <w:id w:val="-1108962338"/>
                <w15:appearance w15:val="hidden"/>
                <w:placeholder>
                  <w:docPart w:val="08525EBF87FB4D7B869350D5391E2D99"/>
                </w:placeholder>
              </w:sdtPr>
              <w:sdtContent/>
            </w:sdt>
            <w:r w:rsidR="00D74851">
              <w:rPr/>
              <w:t xml:space="preserve"> </w:t>
            </w:r>
          </w:p>
        </w:tc>
      </w:tr>
    </w:tbl>
    <w:p w:rsidR="00523B0C" w:rsidP="00A457F0" w:rsidRDefault="00523B0C" w14:paraId="6C4EBEA5" w14:textId="77777777"/>
    <w:p w:rsidR="000D2D2F" w:rsidP="000D2D2F" w:rsidRDefault="000D2D2F" w14:paraId="53BE02C7" w14:textId="6016F20D">
      <w:r>
        <w:t xml:space="preserve">Make the </w:t>
      </w:r>
      <w:r w:rsidR="00C94163">
        <w:t>total</w:t>
      </w:r>
      <w:r>
        <w:t xml:space="preserve"> payable to:</w:t>
      </w:r>
      <w:r w:rsidRPr="000D2D2F">
        <w:t xml:space="preserve"> </w:t>
      </w:r>
    </w:p>
    <w:p w:rsidR="000D2D2F" w:rsidP="000D2D2F" w:rsidRDefault="000D2D2F" w14:paraId="402A278D" w14:textId="3AD27D58">
      <w:r w:rsidR="3CD6CE56">
        <w:rPr/>
        <w:t>Account</w:t>
      </w:r>
      <w:r w:rsidR="000D2D2F">
        <w:rPr/>
        <w:t xml:space="preserve"> Name: </w:t>
      </w:r>
      <w:r w:rsidRPr="1C2305FF" w:rsidR="02F73501">
        <w:rPr>
          <w:rFonts w:ascii="Gill Sans MT" w:hAnsi="Gill Sans MT" w:eastAsia="Gill Sans MT" w:cs="Gill Sans MT"/>
          <w:noProof w:val="0"/>
          <w:sz w:val="22"/>
          <w:szCs w:val="22"/>
          <w:lang w:val="en-US"/>
        </w:rPr>
        <w:t>{</w:t>
      </w:r>
      <w:r w:rsidRPr="1C2305FF" w:rsidR="02F73501">
        <w:rPr>
          <w:rFonts w:ascii="Gill Sans MT" w:hAnsi="Gill Sans MT" w:eastAsia="Gill Sans MT" w:cs="Gill Sans MT"/>
          <w:noProof w:val="0"/>
          <w:sz w:val="22"/>
          <w:szCs w:val="22"/>
          <w:lang w:val="en-US"/>
        </w:rPr>
        <w:t>accountName</w:t>
      </w:r>
      <w:r w:rsidRPr="1C2305FF" w:rsidR="02F73501">
        <w:rPr>
          <w:rFonts w:ascii="Gill Sans MT" w:hAnsi="Gill Sans MT" w:eastAsia="Gill Sans MT" w:cs="Gill Sans MT"/>
          <w:noProof w:val="0"/>
          <w:sz w:val="22"/>
          <w:szCs w:val="22"/>
          <w:lang w:val="en-US"/>
        </w:rPr>
        <w:t>}</w:t>
      </w:r>
      <w:r w:rsidR="000D2D2F">
        <w:rPr/>
        <w:t xml:space="preserve"> </w:t>
      </w:r>
    </w:p>
    <w:p w:rsidR="000D2D2F" w:rsidP="000D2D2F" w:rsidRDefault="000D2D2F" w14:paraId="56C680DF" w14:textId="0B60DF34">
      <w:r w:rsidR="000D2D2F">
        <w:rPr/>
        <w:t xml:space="preserve">BSB: </w:t>
      </w:r>
      <w:r w:rsidRPr="1C2305FF" w:rsidR="5DE69805">
        <w:rPr>
          <w:rFonts w:ascii="Gill Sans MT" w:hAnsi="Gill Sans MT" w:eastAsia="Gill Sans MT" w:cs="Gill Sans MT"/>
          <w:noProof w:val="0"/>
          <w:sz w:val="22"/>
          <w:szCs w:val="22"/>
          <w:lang w:val="en-US"/>
        </w:rPr>
        <w:t>{</w:t>
      </w:r>
      <w:r w:rsidRPr="1C2305FF" w:rsidR="5DE69805">
        <w:rPr>
          <w:rFonts w:ascii="Gill Sans MT" w:hAnsi="Gill Sans MT" w:eastAsia="Gill Sans MT" w:cs="Gill Sans MT"/>
          <w:noProof w:val="0"/>
          <w:sz w:val="22"/>
          <w:szCs w:val="22"/>
          <w:lang w:val="en-US"/>
        </w:rPr>
        <w:t>bsb</w:t>
      </w:r>
      <w:r w:rsidRPr="1C2305FF" w:rsidR="5DE69805">
        <w:rPr>
          <w:rFonts w:ascii="Gill Sans MT" w:hAnsi="Gill Sans MT" w:eastAsia="Gill Sans MT" w:cs="Gill Sans MT"/>
          <w:noProof w:val="0"/>
          <w:sz w:val="22"/>
          <w:szCs w:val="22"/>
          <w:lang w:val="en-US"/>
        </w:rPr>
        <w:t>}</w:t>
      </w:r>
      <w:r w:rsidR="000D2D2F">
        <w:rPr/>
        <w:t xml:space="preserve"> </w:t>
      </w:r>
    </w:p>
    <w:p w:rsidR="00A457F0" w:rsidP="000D2D2F" w:rsidRDefault="000D2D2F" w14:paraId="23F49F54" w14:textId="7D275AAE">
      <w:r w:rsidR="000D2D2F">
        <w:rPr/>
        <w:t xml:space="preserve">Account number: </w:t>
      </w:r>
      <w:r w:rsidRPr="1C2305FF" w:rsidR="37C18F03">
        <w:rPr>
          <w:rFonts w:ascii="Gill Sans MT" w:hAnsi="Gill Sans MT" w:eastAsia="Gill Sans MT" w:cs="Gill Sans MT"/>
          <w:noProof w:val="0"/>
          <w:sz w:val="22"/>
          <w:szCs w:val="22"/>
          <w:lang w:val="en-US"/>
        </w:rPr>
        <w:t>{</w:t>
      </w:r>
      <w:r w:rsidRPr="1C2305FF" w:rsidR="37C18F03">
        <w:rPr>
          <w:rFonts w:ascii="Gill Sans MT" w:hAnsi="Gill Sans MT" w:eastAsia="Gill Sans MT" w:cs="Gill Sans MT"/>
          <w:noProof w:val="0"/>
          <w:sz w:val="22"/>
          <w:szCs w:val="22"/>
          <w:lang w:val="en-US"/>
        </w:rPr>
        <w:t>accountNumber</w:t>
      </w:r>
      <w:r w:rsidRPr="1C2305FF" w:rsidR="37C18F03">
        <w:rPr>
          <w:rFonts w:ascii="Gill Sans MT" w:hAnsi="Gill Sans MT" w:eastAsia="Gill Sans MT" w:cs="Gill Sans MT"/>
          <w:noProof w:val="0"/>
          <w:sz w:val="22"/>
          <w:szCs w:val="22"/>
          <w:lang w:val="en-US"/>
        </w:rPr>
        <w:t>}</w:t>
      </w:r>
    </w:p>
    <w:p w:rsidR="000D2D2F" w:rsidP="00A457F0" w:rsidRDefault="000D2D2F" w14:paraId="1D7167FF" w14:textId="77777777"/>
    <w:p w:rsidR="00A457F0" w:rsidP="00A457F0" w:rsidRDefault="000D2D2F" w14:paraId="7A9115D4" w14:textId="0770F4BF">
      <w:r>
        <w:t>Total due in 7 days.</w:t>
      </w:r>
    </w:p>
    <w:p w:rsidR="000D2D2F" w:rsidP="00A457F0" w:rsidRDefault="000D2D2F" w14:paraId="452CA0A5" w14:textId="5C1BC623"/>
    <w:p w:rsidRPr="00D74851" w:rsidR="000D2D2F" w:rsidP="000D2D2F" w:rsidRDefault="00DF75ED" w14:paraId="62316CA8" w14:textId="77777777">
      <w:pPr>
        <w:pStyle w:val="Thankyou"/>
      </w:pPr>
      <w:sdt>
        <w:sdtPr>
          <w:alias w:val="Thank you for your business:"/>
          <w:tag w:val="Thank you for your business:"/>
          <w:id w:val="1836949173"/>
          <w:placeholder>
            <w:docPart w:val="4331FDC83A8D47C59AA354E69DFA9506"/>
          </w:placeholder>
          <w:temporary/>
          <w:showingPlcHdr/>
          <w15:appearance w15:val="hidden"/>
        </w:sdtPr>
        <w:sdtEndPr/>
        <w:sdtContent>
          <w:r w:rsidRPr="00D74851" w:rsidR="000D2D2F">
            <w:t>Thank you for your business!</w:t>
          </w:r>
        </w:sdtContent>
      </w:sdt>
    </w:p>
    <w:p w:rsidR="000D2D2F" w:rsidP="00A457F0" w:rsidRDefault="000D2D2F" w14:paraId="308D11A5" w14:textId="77777777"/>
    <w:sectPr w:rsidR="000D2D2F" w:rsidSect="004A5FAF">
      <w:pgSz w:w="12240" w:h="15840" w:orient="portrait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9438E" w:rsidP="00450C0A" w:rsidRDefault="00C9438E" w14:paraId="0A84EA04" w14:textId="77777777">
      <w:pPr>
        <w:spacing w:line="240" w:lineRule="auto"/>
      </w:pPr>
      <w:r>
        <w:separator/>
      </w:r>
    </w:p>
  </w:endnote>
  <w:endnote w:type="continuationSeparator" w:id="0">
    <w:p w:rsidR="00C9438E" w:rsidP="00450C0A" w:rsidRDefault="00C9438E" w14:paraId="6364BB5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9438E" w:rsidP="00450C0A" w:rsidRDefault="00C9438E" w14:paraId="5798E10F" w14:textId="77777777">
      <w:pPr>
        <w:spacing w:line="240" w:lineRule="auto"/>
      </w:pPr>
      <w:r>
        <w:separator/>
      </w:r>
    </w:p>
  </w:footnote>
  <w:footnote w:type="continuationSeparator" w:id="0">
    <w:p w:rsidR="00C9438E" w:rsidP="00450C0A" w:rsidRDefault="00C9438E" w14:paraId="307E316B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 w:ascii="Arial" w:hAnsi="Arial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94550490">
    <w:abstractNumId w:val="10"/>
  </w:num>
  <w:num w:numId="2" w16cid:durableId="1177889943">
    <w:abstractNumId w:val="11"/>
  </w:num>
  <w:num w:numId="3" w16cid:durableId="1726365879">
    <w:abstractNumId w:val="9"/>
  </w:num>
  <w:num w:numId="4" w16cid:durableId="1769235839">
    <w:abstractNumId w:val="7"/>
  </w:num>
  <w:num w:numId="5" w16cid:durableId="442111033">
    <w:abstractNumId w:val="6"/>
  </w:num>
  <w:num w:numId="6" w16cid:durableId="1369840152">
    <w:abstractNumId w:val="5"/>
  </w:num>
  <w:num w:numId="7" w16cid:durableId="1676688687">
    <w:abstractNumId w:val="4"/>
  </w:num>
  <w:num w:numId="8" w16cid:durableId="616521087">
    <w:abstractNumId w:val="8"/>
  </w:num>
  <w:num w:numId="9" w16cid:durableId="238254147">
    <w:abstractNumId w:val="3"/>
  </w:num>
  <w:num w:numId="10" w16cid:durableId="251863227">
    <w:abstractNumId w:val="2"/>
  </w:num>
  <w:num w:numId="11" w16cid:durableId="1465198839">
    <w:abstractNumId w:val="1"/>
  </w:num>
  <w:num w:numId="12" w16cid:durableId="556861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trackRevisions w:val="false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41"/>
    <w:rsid w:val="00000E5F"/>
    <w:rsid w:val="000035A5"/>
    <w:rsid w:val="00005AC1"/>
    <w:rsid w:val="000138E1"/>
    <w:rsid w:val="00014714"/>
    <w:rsid w:val="00017067"/>
    <w:rsid w:val="0002342D"/>
    <w:rsid w:val="000243C7"/>
    <w:rsid w:val="000244FB"/>
    <w:rsid w:val="000247A3"/>
    <w:rsid w:val="000249F8"/>
    <w:rsid w:val="00032D54"/>
    <w:rsid w:val="000348E1"/>
    <w:rsid w:val="00044465"/>
    <w:rsid w:val="00046CA6"/>
    <w:rsid w:val="00047859"/>
    <w:rsid w:val="00050216"/>
    <w:rsid w:val="00053937"/>
    <w:rsid w:val="00061B1B"/>
    <w:rsid w:val="00065BB9"/>
    <w:rsid w:val="00081EFA"/>
    <w:rsid w:val="00084D64"/>
    <w:rsid w:val="00090038"/>
    <w:rsid w:val="00092167"/>
    <w:rsid w:val="000966B1"/>
    <w:rsid w:val="000A3914"/>
    <w:rsid w:val="000C1501"/>
    <w:rsid w:val="000C788A"/>
    <w:rsid w:val="000CDB4D"/>
    <w:rsid w:val="000D0F68"/>
    <w:rsid w:val="000D20FA"/>
    <w:rsid w:val="000D2892"/>
    <w:rsid w:val="000D2D2F"/>
    <w:rsid w:val="000D34B3"/>
    <w:rsid w:val="000E72FF"/>
    <w:rsid w:val="000F409E"/>
    <w:rsid w:val="000F6785"/>
    <w:rsid w:val="00106496"/>
    <w:rsid w:val="00106935"/>
    <w:rsid w:val="001138A2"/>
    <w:rsid w:val="0014068C"/>
    <w:rsid w:val="00140800"/>
    <w:rsid w:val="00144DC6"/>
    <w:rsid w:val="00144F63"/>
    <w:rsid w:val="00152689"/>
    <w:rsid w:val="0016719C"/>
    <w:rsid w:val="00173E0C"/>
    <w:rsid w:val="0018233C"/>
    <w:rsid w:val="00185F02"/>
    <w:rsid w:val="001861E1"/>
    <w:rsid w:val="00187DA3"/>
    <w:rsid w:val="0019152D"/>
    <w:rsid w:val="001A22D6"/>
    <w:rsid w:val="001A5035"/>
    <w:rsid w:val="001B128A"/>
    <w:rsid w:val="001B5017"/>
    <w:rsid w:val="001C056A"/>
    <w:rsid w:val="001C2BD8"/>
    <w:rsid w:val="001D2616"/>
    <w:rsid w:val="001E3BEA"/>
    <w:rsid w:val="001E3C2E"/>
    <w:rsid w:val="001E5245"/>
    <w:rsid w:val="001F302B"/>
    <w:rsid w:val="0021009B"/>
    <w:rsid w:val="00213DAB"/>
    <w:rsid w:val="0021586C"/>
    <w:rsid w:val="00216268"/>
    <w:rsid w:val="00217924"/>
    <w:rsid w:val="00222AE2"/>
    <w:rsid w:val="002264AC"/>
    <w:rsid w:val="002270F8"/>
    <w:rsid w:val="00230C69"/>
    <w:rsid w:val="00243DC5"/>
    <w:rsid w:val="00245CEC"/>
    <w:rsid w:val="0024612C"/>
    <w:rsid w:val="00257B48"/>
    <w:rsid w:val="00257C5D"/>
    <w:rsid w:val="002606E8"/>
    <w:rsid w:val="00262078"/>
    <w:rsid w:val="00264FA5"/>
    <w:rsid w:val="00270636"/>
    <w:rsid w:val="00275B35"/>
    <w:rsid w:val="0028500B"/>
    <w:rsid w:val="002856BF"/>
    <w:rsid w:val="0029596B"/>
    <w:rsid w:val="00296D30"/>
    <w:rsid w:val="002A00C7"/>
    <w:rsid w:val="002A5AC8"/>
    <w:rsid w:val="002B0050"/>
    <w:rsid w:val="002B4382"/>
    <w:rsid w:val="002C140C"/>
    <w:rsid w:val="002C73AD"/>
    <w:rsid w:val="002D45F4"/>
    <w:rsid w:val="002E09CB"/>
    <w:rsid w:val="002E337A"/>
    <w:rsid w:val="002E7E7B"/>
    <w:rsid w:val="002F4EC7"/>
    <w:rsid w:val="00300478"/>
    <w:rsid w:val="00300A0E"/>
    <w:rsid w:val="00301E55"/>
    <w:rsid w:val="0032269C"/>
    <w:rsid w:val="00322D68"/>
    <w:rsid w:val="00324582"/>
    <w:rsid w:val="0032574D"/>
    <w:rsid w:val="003358F8"/>
    <w:rsid w:val="00340A13"/>
    <w:rsid w:val="00341D54"/>
    <w:rsid w:val="003473E2"/>
    <w:rsid w:val="003600AB"/>
    <w:rsid w:val="0037067D"/>
    <w:rsid w:val="00372F8E"/>
    <w:rsid w:val="0037717D"/>
    <w:rsid w:val="003845D1"/>
    <w:rsid w:val="00391EBC"/>
    <w:rsid w:val="003A4103"/>
    <w:rsid w:val="003A5812"/>
    <w:rsid w:val="003A5DA7"/>
    <w:rsid w:val="003B035A"/>
    <w:rsid w:val="003B1FD8"/>
    <w:rsid w:val="003B2C62"/>
    <w:rsid w:val="003B6257"/>
    <w:rsid w:val="003C6B36"/>
    <w:rsid w:val="003C7DC3"/>
    <w:rsid w:val="003D00BB"/>
    <w:rsid w:val="003E1622"/>
    <w:rsid w:val="003E41E0"/>
    <w:rsid w:val="003F03CA"/>
    <w:rsid w:val="003F7894"/>
    <w:rsid w:val="00402DE0"/>
    <w:rsid w:val="0040538B"/>
    <w:rsid w:val="00413490"/>
    <w:rsid w:val="00420094"/>
    <w:rsid w:val="00420788"/>
    <w:rsid w:val="00427953"/>
    <w:rsid w:val="0043251C"/>
    <w:rsid w:val="0043299D"/>
    <w:rsid w:val="00440651"/>
    <w:rsid w:val="00441261"/>
    <w:rsid w:val="00443539"/>
    <w:rsid w:val="00443620"/>
    <w:rsid w:val="00450C0A"/>
    <w:rsid w:val="0046047E"/>
    <w:rsid w:val="0047011B"/>
    <w:rsid w:val="00473FA7"/>
    <w:rsid w:val="004804A4"/>
    <w:rsid w:val="00492C57"/>
    <w:rsid w:val="004A3422"/>
    <w:rsid w:val="004A5FAF"/>
    <w:rsid w:val="004B0072"/>
    <w:rsid w:val="004B4E2E"/>
    <w:rsid w:val="004C264F"/>
    <w:rsid w:val="004C3FD5"/>
    <w:rsid w:val="004C6DDC"/>
    <w:rsid w:val="004D09AC"/>
    <w:rsid w:val="004D6C1D"/>
    <w:rsid w:val="004E115A"/>
    <w:rsid w:val="004E7413"/>
    <w:rsid w:val="004E74A3"/>
    <w:rsid w:val="004F0C5F"/>
    <w:rsid w:val="004F58B4"/>
    <w:rsid w:val="004F62B7"/>
    <w:rsid w:val="004F6FCB"/>
    <w:rsid w:val="00512169"/>
    <w:rsid w:val="005131E2"/>
    <w:rsid w:val="00520615"/>
    <w:rsid w:val="0052184A"/>
    <w:rsid w:val="00523B0C"/>
    <w:rsid w:val="00525CFB"/>
    <w:rsid w:val="00526122"/>
    <w:rsid w:val="00532464"/>
    <w:rsid w:val="00536903"/>
    <w:rsid w:val="005404D4"/>
    <w:rsid w:val="00540B75"/>
    <w:rsid w:val="00541B24"/>
    <w:rsid w:val="0055161E"/>
    <w:rsid w:val="0055191C"/>
    <w:rsid w:val="0055203D"/>
    <w:rsid w:val="00580BA0"/>
    <w:rsid w:val="00595296"/>
    <w:rsid w:val="005A3A2E"/>
    <w:rsid w:val="005A6D66"/>
    <w:rsid w:val="005B79F9"/>
    <w:rsid w:val="005C1C7A"/>
    <w:rsid w:val="005C4AAA"/>
    <w:rsid w:val="005D484B"/>
    <w:rsid w:val="005D7540"/>
    <w:rsid w:val="005E61EC"/>
    <w:rsid w:val="005F3649"/>
    <w:rsid w:val="005F53C5"/>
    <w:rsid w:val="005F5C93"/>
    <w:rsid w:val="0060056F"/>
    <w:rsid w:val="006035BA"/>
    <w:rsid w:val="0061124F"/>
    <w:rsid w:val="00615C77"/>
    <w:rsid w:val="00626BF2"/>
    <w:rsid w:val="00627FBC"/>
    <w:rsid w:val="006313BD"/>
    <w:rsid w:val="00633481"/>
    <w:rsid w:val="006340EF"/>
    <w:rsid w:val="00634698"/>
    <w:rsid w:val="00640AAC"/>
    <w:rsid w:val="00641533"/>
    <w:rsid w:val="00657933"/>
    <w:rsid w:val="0066359D"/>
    <w:rsid w:val="00667BFD"/>
    <w:rsid w:val="00673668"/>
    <w:rsid w:val="0067580A"/>
    <w:rsid w:val="0068679A"/>
    <w:rsid w:val="00695CEF"/>
    <w:rsid w:val="006A048E"/>
    <w:rsid w:val="006A0D88"/>
    <w:rsid w:val="006A45DF"/>
    <w:rsid w:val="006A63DD"/>
    <w:rsid w:val="006B106B"/>
    <w:rsid w:val="006B1C5D"/>
    <w:rsid w:val="006D0F2D"/>
    <w:rsid w:val="006D729D"/>
    <w:rsid w:val="006E3625"/>
    <w:rsid w:val="006E4A06"/>
    <w:rsid w:val="006E52AB"/>
    <w:rsid w:val="006E57B0"/>
    <w:rsid w:val="00704783"/>
    <w:rsid w:val="00722DF5"/>
    <w:rsid w:val="00730350"/>
    <w:rsid w:val="00733494"/>
    <w:rsid w:val="0073420B"/>
    <w:rsid w:val="00736971"/>
    <w:rsid w:val="00740C04"/>
    <w:rsid w:val="00742FEE"/>
    <w:rsid w:val="00764E55"/>
    <w:rsid w:val="00767014"/>
    <w:rsid w:val="00776637"/>
    <w:rsid w:val="00780FDB"/>
    <w:rsid w:val="0078214D"/>
    <w:rsid w:val="00791DEE"/>
    <w:rsid w:val="00792560"/>
    <w:rsid w:val="00793593"/>
    <w:rsid w:val="007A1E61"/>
    <w:rsid w:val="007A6B95"/>
    <w:rsid w:val="007B06DD"/>
    <w:rsid w:val="007C452C"/>
    <w:rsid w:val="007C7A7C"/>
    <w:rsid w:val="007C7CD8"/>
    <w:rsid w:val="007D140C"/>
    <w:rsid w:val="007D582D"/>
    <w:rsid w:val="007D6660"/>
    <w:rsid w:val="007F29B2"/>
    <w:rsid w:val="007F3D8D"/>
    <w:rsid w:val="007F4788"/>
    <w:rsid w:val="007F5E4F"/>
    <w:rsid w:val="007F630B"/>
    <w:rsid w:val="00805499"/>
    <w:rsid w:val="008165AE"/>
    <w:rsid w:val="00820319"/>
    <w:rsid w:val="00822C26"/>
    <w:rsid w:val="008235C2"/>
    <w:rsid w:val="00826421"/>
    <w:rsid w:val="00830ADF"/>
    <w:rsid w:val="00834320"/>
    <w:rsid w:val="00840CF9"/>
    <w:rsid w:val="00841990"/>
    <w:rsid w:val="00842EA1"/>
    <w:rsid w:val="0084756E"/>
    <w:rsid w:val="00847653"/>
    <w:rsid w:val="00853682"/>
    <w:rsid w:val="00855A00"/>
    <w:rsid w:val="00857265"/>
    <w:rsid w:val="0086394C"/>
    <w:rsid w:val="00867D7E"/>
    <w:rsid w:val="00873336"/>
    <w:rsid w:val="008735E1"/>
    <w:rsid w:val="0088363F"/>
    <w:rsid w:val="00897FCE"/>
    <w:rsid w:val="008A0869"/>
    <w:rsid w:val="008C1DFD"/>
    <w:rsid w:val="008C644F"/>
    <w:rsid w:val="008C6C0A"/>
    <w:rsid w:val="008D2082"/>
    <w:rsid w:val="008E14BA"/>
    <w:rsid w:val="008E5903"/>
    <w:rsid w:val="00900B42"/>
    <w:rsid w:val="00902EAB"/>
    <w:rsid w:val="00902FBF"/>
    <w:rsid w:val="00906E93"/>
    <w:rsid w:val="00924C45"/>
    <w:rsid w:val="0093069D"/>
    <w:rsid w:val="0093163F"/>
    <w:rsid w:val="00934520"/>
    <w:rsid w:val="0093568C"/>
    <w:rsid w:val="009436C3"/>
    <w:rsid w:val="00945315"/>
    <w:rsid w:val="009466B2"/>
    <w:rsid w:val="009509A4"/>
    <w:rsid w:val="00950CE6"/>
    <w:rsid w:val="0095298F"/>
    <w:rsid w:val="00953732"/>
    <w:rsid w:val="00955C0F"/>
    <w:rsid w:val="009614FB"/>
    <w:rsid w:val="0096476D"/>
    <w:rsid w:val="00964E7B"/>
    <w:rsid w:val="00967BC7"/>
    <w:rsid w:val="00987451"/>
    <w:rsid w:val="00991B17"/>
    <w:rsid w:val="009930EC"/>
    <w:rsid w:val="00993B08"/>
    <w:rsid w:val="00996DC9"/>
    <w:rsid w:val="009B164B"/>
    <w:rsid w:val="009B28FF"/>
    <w:rsid w:val="009B6CEC"/>
    <w:rsid w:val="009C0AEF"/>
    <w:rsid w:val="009D0B6C"/>
    <w:rsid w:val="009D18F4"/>
    <w:rsid w:val="009D416C"/>
    <w:rsid w:val="009E09E4"/>
    <w:rsid w:val="009E1980"/>
    <w:rsid w:val="009E7DE0"/>
    <w:rsid w:val="00A007A8"/>
    <w:rsid w:val="00A01799"/>
    <w:rsid w:val="00A0746E"/>
    <w:rsid w:val="00A140CB"/>
    <w:rsid w:val="00A146EF"/>
    <w:rsid w:val="00A1492F"/>
    <w:rsid w:val="00A23BBD"/>
    <w:rsid w:val="00A27FC2"/>
    <w:rsid w:val="00A3059A"/>
    <w:rsid w:val="00A33816"/>
    <w:rsid w:val="00A418FA"/>
    <w:rsid w:val="00A44F3C"/>
    <w:rsid w:val="00A457F0"/>
    <w:rsid w:val="00A467C1"/>
    <w:rsid w:val="00A518E3"/>
    <w:rsid w:val="00A631C6"/>
    <w:rsid w:val="00A66312"/>
    <w:rsid w:val="00A67B29"/>
    <w:rsid w:val="00A71927"/>
    <w:rsid w:val="00A80D07"/>
    <w:rsid w:val="00AA067F"/>
    <w:rsid w:val="00AB03C9"/>
    <w:rsid w:val="00AB22AF"/>
    <w:rsid w:val="00AC2B2B"/>
    <w:rsid w:val="00AC4113"/>
    <w:rsid w:val="00AC5D0F"/>
    <w:rsid w:val="00AC62A9"/>
    <w:rsid w:val="00AD2FB8"/>
    <w:rsid w:val="00AD4D60"/>
    <w:rsid w:val="00ADE106"/>
    <w:rsid w:val="00AE31C5"/>
    <w:rsid w:val="00AF2292"/>
    <w:rsid w:val="00AF4E4A"/>
    <w:rsid w:val="00AF7EDF"/>
    <w:rsid w:val="00B044C6"/>
    <w:rsid w:val="00B10184"/>
    <w:rsid w:val="00B102A1"/>
    <w:rsid w:val="00B138EB"/>
    <w:rsid w:val="00B17363"/>
    <w:rsid w:val="00B26895"/>
    <w:rsid w:val="00B331A8"/>
    <w:rsid w:val="00B33532"/>
    <w:rsid w:val="00B3366A"/>
    <w:rsid w:val="00B40AD8"/>
    <w:rsid w:val="00B441C2"/>
    <w:rsid w:val="00B45252"/>
    <w:rsid w:val="00B517DF"/>
    <w:rsid w:val="00B53E68"/>
    <w:rsid w:val="00B54E14"/>
    <w:rsid w:val="00B55E14"/>
    <w:rsid w:val="00B56615"/>
    <w:rsid w:val="00B6531B"/>
    <w:rsid w:val="00B764B8"/>
    <w:rsid w:val="00B81257"/>
    <w:rsid w:val="00B8273A"/>
    <w:rsid w:val="00B84FD4"/>
    <w:rsid w:val="00B8770F"/>
    <w:rsid w:val="00B90356"/>
    <w:rsid w:val="00B93241"/>
    <w:rsid w:val="00B94BE3"/>
    <w:rsid w:val="00B9736E"/>
    <w:rsid w:val="00BA0E3D"/>
    <w:rsid w:val="00BA373F"/>
    <w:rsid w:val="00BA3C43"/>
    <w:rsid w:val="00BA3DAD"/>
    <w:rsid w:val="00BA517A"/>
    <w:rsid w:val="00BA52CE"/>
    <w:rsid w:val="00BA5E9C"/>
    <w:rsid w:val="00BB3AB0"/>
    <w:rsid w:val="00BB424F"/>
    <w:rsid w:val="00BB5059"/>
    <w:rsid w:val="00BB67B0"/>
    <w:rsid w:val="00BC52EC"/>
    <w:rsid w:val="00BC728B"/>
    <w:rsid w:val="00BD7A44"/>
    <w:rsid w:val="00BE2D3D"/>
    <w:rsid w:val="00BE4AF8"/>
    <w:rsid w:val="00BF3AA4"/>
    <w:rsid w:val="00C01C54"/>
    <w:rsid w:val="00C02130"/>
    <w:rsid w:val="00C022F3"/>
    <w:rsid w:val="00C15B47"/>
    <w:rsid w:val="00C15C14"/>
    <w:rsid w:val="00C259F2"/>
    <w:rsid w:val="00C269F9"/>
    <w:rsid w:val="00C41CEE"/>
    <w:rsid w:val="00C421E8"/>
    <w:rsid w:val="00C42F9F"/>
    <w:rsid w:val="00C51253"/>
    <w:rsid w:val="00C52F23"/>
    <w:rsid w:val="00C52FC5"/>
    <w:rsid w:val="00C606E7"/>
    <w:rsid w:val="00C60CDF"/>
    <w:rsid w:val="00C71F69"/>
    <w:rsid w:val="00C7672C"/>
    <w:rsid w:val="00C910EC"/>
    <w:rsid w:val="00C94163"/>
    <w:rsid w:val="00C9438E"/>
    <w:rsid w:val="00C95647"/>
    <w:rsid w:val="00CA61E1"/>
    <w:rsid w:val="00CA6B7E"/>
    <w:rsid w:val="00CA6D06"/>
    <w:rsid w:val="00CA7B78"/>
    <w:rsid w:val="00CB1B9A"/>
    <w:rsid w:val="00CB5D4F"/>
    <w:rsid w:val="00CB7F03"/>
    <w:rsid w:val="00CC3C86"/>
    <w:rsid w:val="00CD49ED"/>
    <w:rsid w:val="00CE1D6D"/>
    <w:rsid w:val="00CE4D3F"/>
    <w:rsid w:val="00CF2F83"/>
    <w:rsid w:val="00CF6ECB"/>
    <w:rsid w:val="00D0610E"/>
    <w:rsid w:val="00D061BA"/>
    <w:rsid w:val="00D1479C"/>
    <w:rsid w:val="00D25E3F"/>
    <w:rsid w:val="00D27BC1"/>
    <w:rsid w:val="00D32008"/>
    <w:rsid w:val="00D376F0"/>
    <w:rsid w:val="00D37B37"/>
    <w:rsid w:val="00D37BB6"/>
    <w:rsid w:val="00D41304"/>
    <w:rsid w:val="00D4146A"/>
    <w:rsid w:val="00D45E69"/>
    <w:rsid w:val="00D46279"/>
    <w:rsid w:val="00D57D04"/>
    <w:rsid w:val="00D60631"/>
    <w:rsid w:val="00D64BCE"/>
    <w:rsid w:val="00D67FD6"/>
    <w:rsid w:val="00D74851"/>
    <w:rsid w:val="00D7641C"/>
    <w:rsid w:val="00D76A11"/>
    <w:rsid w:val="00D81510"/>
    <w:rsid w:val="00D846F0"/>
    <w:rsid w:val="00D97C29"/>
    <w:rsid w:val="00DA424B"/>
    <w:rsid w:val="00DB56FD"/>
    <w:rsid w:val="00DC2901"/>
    <w:rsid w:val="00DC562C"/>
    <w:rsid w:val="00DD48CC"/>
    <w:rsid w:val="00DE4306"/>
    <w:rsid w:val="00DE5ED1"/>
    <w:rsid w:val="00DF4E29"/>
    <w:rsid w:val="00DF75ED"/>
    <w:rsid w:val="00E104AA"/>
    <w:rsid w:val="00E15BF4"/>
    <w:rsid w:val="00E31BA5"/>
    <w:rsid w:val="00E35303"/>
    <w:rsid w:val="00E37939"/>
    <w:rsid w:val="00E434D6"/>
    <w:rsid w:val="00E435E6"/>
    <w:rsid w:val="00E519DC"/>
    <w:rsid w:val="00E5408C"/>
    <w:rsid w:val="00E6107D"/>
    <w:rsid w:val="00E63503"/>
    <w:rsid w:val="00E661D4"/>
    <w:rsid w:val="00E73D57"/>
    <w:rsid w:val="00E756C6"/>
    <w:rsid w:val="00E811C0"/>
    <w:rsid w:val="00E83899"/>
    <w:rsid w:val="00E862B0"/>
    <w:rsid w:val="00E92609"/>
    <w:rsid w:val="00EB61EE"/>
    <w:rsid w:val="00EB781E"/>
    <w:rsid w:val="00EE417F"/>
    <w:rsid w:val="00EE4AFE"/>
    <w:rsid w:val="00EE620C"/>
    <w:rsid w:val="00EF4C8A"/>
    <w:rsid w:val="00F00696"/>
    <w:rsid w:val="00F02A41"/>
    <w:rsid w:val="00F11DB4"/>
    <w:rsid w:val="00F1454C"/>
    <w:rsid w:val="00F16309"/>
    <w:rsid w:val="00F31537"/>
    <w:rsid w:val="00F3198F"/>
    <w:rsid w:val="00F328E9"/>
    <w:rsid w:val="00F47526"/>
    <w:rsid w:val="00F52042"/>
    <w:rsid w:val="00F54572"/>
    <w:rsid w:val="00F60D8D"/>
    <w:rsid w:val="00F61B3E"/>
    <w:rsid w:val="00F6422B"/>
    <w:rsid w:val="00F654F2"/>
    <w:rsid w:val="00F6D535"/>
    <w:rsid w:val="00F70977"/>
    <w:rsid w:val="00F82BF8"/>
    <w:rsid w:val="00F94A1A"/>
    <w:rsid w:val="00F94DFC"/>
    <w:rsid w:val="00FA02AE"/>
    <w:rsid w:val="00FA6008"/>
    <w:rsid w:val="00FB0E90"/>
    <w:rsid w:val="00FB1848"/>
    <w:rsid w:val="00FB600D"/>
    <w:rsid w:val="00FB8252"/>
    <w:rsid w:val="00FC67E1"/>
    <w:rsid w:val="00FD067F"/>
    <w:rsid w:val="00FD299A"/>
    <w:rsid w:val="00FD59F9"/>
    <w:rsid w:val="00FD771D"/>
    <w:rsid w:val="00FD7AC7"/>
    <w:rsid w:val="00FE063F"/>
    <w:rsid w:val="00FF1301"/>
    <w:rsid w:val="00FF65DC"/>
    <w:rsid w:val="00FF7BB5"/>
    <w:rsid w:val="01AFA3B8"/>
    <w:rsid w:val="01C35669"/>
    <w:rsid w:val="024312BC"/>
    <w:rsid w:val="02690C39"/>
    <w:rsid w:val="02CDAB8E"/>
    <w:rsid w:val="02F73501"/>
    <w:rsid w:val="0351E416"/>
    <w:rsid w:val="03B623FC"/>
    <w:rsid w:val="03D2513F"/>
    <w:rsid w:val="03EC7623"/>
    <w:rsid w:val="042317CF"/>
    <w:rsid w:val="0488C9F0"/>
    <w:rsid w:val="04EB2671"/>
    <w:rsid w:val="04F2FDE8"/>
    <w:rsid w:val="04FDA6AB"/>
    <w:rsid w:val="05126466"/>
    <w:rsid w:val="05A9742A"/>
    <w:rsid w:val="060950BB"/>
    <w:rsid w:val="06646B68"/>
    <w:rsid w:val="06B44378"/>
    <w:rsid w:val="06BEFCF6"/>
    <w:rsid w:val="06EFB14B"/>
    <w:rsid w:val="07028792"/>
    <w:rsid w:val="07C9F79F"/>
    <w:rsid w:val="081EF623"/>
    <w:rsid w:val="0823C41F"/>
    <w:rsid w:val="08454F43"/>
    <w:rsid w:val="0852203D"/>
    <w:rsid w:val="08ACB0BD"/>
    <w:rsid w:val="08C02134"/>
    <w:rsid w:val="094A7E3F"/>
    <w:rsid w:val="09776E49"/>
    <w:rsid w:val="0A0717A2"/>
    <w:rsid w:val="0A7F941B"/>
    <w:rsid w:val="0A9F554E"/>
    <w:rsid w:val="0ABA953E"/>
    <w:rsid w:val="0AC5C47F"/>
    <w:rsid w:val="0B1C77DF"/>
    <w:rsid w:val="0B24FFF2"/>
    <w:rsid w:val="0B3AA1E3"/>
    <w:rsid w:val="0BA424DC"/>
    <w:rsid w:val="0C3A313E"/>
    <w:rsid w:val="0C712048"/>
    <w:rsid w:val="0C8DD9CA"/>
    <w:rsid w:val="0CEF4FE8"/>
    <w:rsid w:val="0D3A2B98"/>
    <w:rsid w:val="0DAAB77F"/>
    <w:rsid w:val="0DB61BB1"/>
    <w:rsid w:val="0DE08A26"/>
    <w:rsid w:val="0DE9C8B2"/>
    <w:rsid w:val="0E1CAB4A"/>
    <w:rsid w:val="0E410380"/>
    <w:rsid w:val="0E42C808"/>
    <w:rsid w:val="0E6AE4C7"/>
    <w:rsid w:val="0FC4543C"/>
    <w:rsid w:val="102E1E5A"/>
    <w:rsid w:val="10B8413D"/>
    <w:rsid w:val="10C52608"/>
    <w:rsid w:val="10CBB7FC"/>
    <w:rsid w:val="1108C8CB"/>
    <w:rsid w:val="114FBEFC"/>
    <w:rsid w:val="11654485"/>
    <w:rsid w:val="118D51D3"/>
    <w:rsid w:val="11A23719"/>
    <w:rsid w:val="11D73638"/>
    <w:rsid w:val="11FC1D08"/>
    <w:rsid w:val="1224ED6B"/>
    <w:rsid w:val="1299FEFE"/>
    <w:rsid w:val="129BA92E"/>
    <w:rsid w:val="12A22B8D"/>
    <w:rsid w:val="12B488E2"/>
    <w:rsid w:val="12C083CB"/>
    <w:rsid w:val="135AF075"/>
    <w:rsid w:val="136EE69C"/>
    <w:rsid w:val="137F52C4"/>
    <w:rsid w:val="13BC72BD"/>
    <w:rsid w:val="1433B0ED"/>
    <w:rsid w:val="145D2A45"/>
    <w:rsid w:val="14670C56"/>
    <w:rsid w:val="14749325"/>
    <w:rsid w:val="1482B10C"/>
    <w:rsid w:val="148E106C"/>
    <w:rsid w:val="152E916E"/>
    <w:rsid w:val="158EA72D"/>
    <w:rsid w:val="15E45F29"/>
    <w:rsid w:val="16442115"/>
    <w:rsid w:val="168BBDF3"/>
    <w:rsid w:val="16BF418F"/>
    <w:rsid w:val="1701DD7A"/>
    <w:rsid w:val="1720139D"/>
    <w:rsid w:val="17E737C0"/>
    <w:rsid w:val="18E3EC0C"/>
    <w:rsid w:val="18F788F8"/>
    <w:rsid w:val="194AF253"/>
    <w:rsid w:val="19A6A18C"/>
    <w:rsid w:val="1A202D70"/>
    <w:rsid w:val="1A732890"/>
    <w:rsid w:val="1A86F672"/>
    <w:rsid w:val="1ACFD815"/>
    <w:rsid w:val="1AE15D20"/>
    <w:rsid w:val="1BCCFE71"/>
    <w:rsid w:val="1BDF5F25"/>
    <w:rsid w:val="1C0C48CB"/>
    <w:rsid w:val="1C2305FF"/>
    <w:rsid w:val="1C4F3E22"/>
    <w:rsid w:val="1C599936"/>
    <w:rsid w:val="1CA1CEBB"/>
    <w:rsid w:val="1CB615F0"/>
    <w:rsid w:val="1D572915"/>
    <w:rsid w:val="1E15C364"/>
    <w:rsid w:val="1E3AEEC2"/>
    <w:rsid w:val="1ECCC661"/>
    <w:rsid w:val="1EE69DAF"/>
    <w:rsid w:val="1EF6878F"/>
    <w:rsid w:val="1F3A29C2"/>
    <w:rsid w:val="1F41D298"/>
    <w:rsid w:val="1FCBC85E"/>
    <w:rsid w:val="2133CAF9"/>
    <w:rsid w:val="22486665"/>
    <w:rsid w:val="2298F94D"/>
    <w:rsid w:val="232AB11B"/>
    <w:rsid w:val="233E8563"/>
    <w:rsid w:val="2365903E"/>
    <w:rsid w:val="237733DB"/>
    <w:rsid w:val="243C6D77"/>
    <w:rsid w:val="2464D05C"/>
    <w:rsid w:val="24CBE728"/>
    <w:rsid w:val="259E2D9D"/>
    <w:rsid w:val="25F9A49C"/>
    <w:rsid w:val="2643B583"/>
    <w:rsid w:val="26AA3F75"/>
    <w:rsid w:val="26E73B48"/>
    <w:rsid w:val="275B9C93"/>
    <w:rsid w:val="276A7452"/>
    <w:rsid w:val="278A3E3D"/>
    <w:rsid w:val="28030BF2"/>
    <w:rsid w:val="2816FA1B"/>
    <w:rsid w:val="2866D4D4"/>
    <w:rsid w:val="28D5D33B"/>
    <w:rsid w:val="29077604"/>
    <w:rsid w:val="291FD4F0"/>
    <w:rsid w:val="2938D963"/>
    <w:rsid w:val="29EAF6A0"/>
    <w:rsid w:val="29F073A0"/>
    <w:rsid w:val="2A21ADFF"/>
    <w:rsid w:val="2A39B5BD"/>
    <w:rsid w:val="2A82C663"/>
    <w:rsid w:val="2A82C67E"/>
    <w:rsid w:val="2AF0A959"/>
    <w:rsid w:val="2B095A44"/>
    <w:rsid w:val="2B56E1A6"/>
    <w:rsid w:val="2B5CC9D7"/>
    <w:rsid w:val="2B89F536"/>
    <w:rsid w:val="2C175371"/>
    <w:rsid w:val="2C7A66C8"/>
    <w:rsid w:val="2C7ECC68"/>
    <w:rsid w:val="2C90A3F6"/>
    <w:rsid w:val="2D6FB660"/>
    <w:rsid w:val="2DC41EA6"/>
    <w:rsid w:val="2DD03FF3"/>
    <w:rsid w:val="2DFF0C58"/>
    <w:rsid w:val="2E374D8F"/>
    <w:rsid w:val="2E62E712"/>
    <w:rsid w:val="2E8CA0F4"/>
    <w:rsid w:val="2F4BB807"/>
    <w:rsid w:val="2F533EA6"/>
    <w:rsid w:val="2FC205AE"/>
    <w:rsid w:val="2FD24E7A"/>
    <w:rsid w:val="3054CB9C"/>
    <w:rsid w:val="30FBEA93"/>
    <w:rsid w:val="313DA4E9"/>
    <w:rsid w:val="315A4ADF"/>
    <w:rsid w:val="3168960A"/>
    <w:rsid w:val="317FF476"/>
    <w:rsid w:val="319FF149"/>
    <w:rsid w:val="3221DB8E"/>
    <w:rsid w:val="32241296"/>
    <w:rsid w:val="3225E527"/>
    <w:rsid w:val="325DCB88"/>
    <w:rsid w:val="3260CE6F"/>
    <w:rsid w:val="32730F76"/>
    <w:rsid w:val="32846373"/>
    <w:rsid w:val="33F61205"/>
    <w:rsid w:val="342A1E78"/>
    <w:rsid w:val="3431BA2C"/>
    <w:rsid w:val="353410BE"/>
    <w:rsid w:val="360172D0"/>
    <w:rsid w:val="365746FE"/>
    <w:rsid w:val="36CBB470"/>
    <w:rsid w:val="36F4A9D8"/>
    <w:rsid w:val="37C18F03"/>
    <w:rsid w:val="38013025"/>
    <w:rsid w:val="397048C3"/>
    <w:rsid w:val="39735842"/>
    <w:rsid w:val="39F041AD"/>
    <w:rsid w:val="3A24C866"/>
    <w:rsid w:val="3A6FC634"/>
    <w:rsid w:val="3AB87834"/>
    <w:rsid w:val="3AFE592E"/>
    <w:rsid w:val="3B0FC6D6"/>
    <w:rsid w:val="3B10BC7A"/>
    <w:rsid w:val="3B116AB8"/>
    <w:rsid w:val="3B34F94F"/>
    <w:rsid w:val="3B716470"/>
    <w:rsid w:val="3C20F314"/>
    <w:rsid w:val="3C5B52BD"/>
    <w:rsid w:val="3CD6CE56"/>
    <w:rsid w:val="3CDD6370"/>
    <w:rsid w:val="3CDF5CB5"/>
    <w:rsid w:val="3CE2F0A6"/>
    <w:rsid w:val="3DF3D052"/>
    <w:rsid w:val="3E59DCBF"/>
    <w:rsid w:val="3ED4F377"/>
    <w:rsid w:val="3EDBD19E"/>
    <w:rsid w:val="3F5C9444"/>
    <w:rsid w:val="3FD3F84A"/>
    <w:rsid w:val="40A92915"/>
    <w:rsid w:val="40D4AC0D"/>
    <w:rsid w:val="40F51092"/>
    <w:rsid w:val="4111FE6A"/>
    <w:rsid w:val="4150B508"/>
    <w:rsid w:val="418903B0"/>
    <w:rsid w:val="41A2C16E"/>
    <w:rsid w:val="41A92F74"/>
    <w:rsid w:val="41BBDE7D"/>
    <w:rsid w:val="4261B300"/>
    <w:rsid w:val="42B40FC0"/>
    <w:rsid w:val="43172365"/>
    <w:rsid w:val="433DF66D"/>
    <w:rsid w:val="43781AE4"/>
    <w:rsid w:val="437DD18B"/>
    <w:rsid w:val="43929F2D"/>
    <w:rsid w:val="448D407A"/>
    <w:rsid w:val="449A9CFC"/>
    <w:rsid w:val="44BC14EC"/>
    <w:rsid w:val="44E277CA"/>
    <w:rsid w:val="452C922F"/>
    <w:rsid w:val="45B8C8DB"/>
    <w:rsid w:val="45BC4F54"/>
    <w:rsid w:val="45F8DA6E"/>
    <w:rsid w:val="4617C0EB"/>
    <w:rsid w:val="461A8179"/>
    <w:rsid w:val="46673410"/>
    <w:rsid w:val="468ED025"/>
    <w:rsid w:val="46925165"/>
    <w:rsid w:val="4697F439"/>
    <w:rsid w:val="4718702B"/>
    <w:rsid w:val="47F410C4"/>
    <w:rsid w:val="4805F06C"/>
    <w:rsid w:val="487180F5"/>
    <w:rsid w:val="495553E3"/>
    <w:rsid w:val="49562AA0"/>
    <w:rsid w:val="49BF8BC4"/>
    <w:rsid w:val="49E3A454"/>
    <w:rsid w:val="4A50BB9D"/>
    <w:rsid w:val="4A5C4659"/>
    <w:rsid w:val="4C87752F"/>
    <w:rsid w:val="4D0B4BC4"/>
    <w:rsid w:val="4D622998"/>
    <w:rsid w:val="4D6B91BA"/>
    <w:rsid w:val="4DD88C29"/>
    <w:rsid w:val="4E177E83"/>
    <w:rsid w:val="4E26862E"/>
    <w:rsid w:val="4E39A229"/>
    <w:rsid w:val="4ED28BF2"/>
    <w:rsid w:val="4EE669B5"/>
    <w:rsid w:val="4F6ED62F"/>
    <w:rsid w:val="4F93EB34"/>
    <w:rsid w:val="4F9688CF"/>
    <w:rsid w:val="50110393"/>
    <w:rsid w:val="50815CFF"/>
    <w:rsid w:val="51200C59"/>
    <w:rsid w:val="512BBBE9"/>
    <w:rsid w:val="513470B8"/>
    <w:rsid w:val="51F90721"/>
    <w:rsid w:val="52100CD6"/>
    <w:rsid w:val="52C71092"/>
    <w:rsid w:val="52C8A753"/>
    <w:rsid w:val="534335BA"/>
    <w:rsid w:val="539CBECC"/>
    <w:rsid w:val="53A5F139"/>
    <w:rsid w:val="54371905"/>
    <w:rsid w:val="547958E7"/>
    <w:rsid w:val="54C74A2B"/>
    <w:rsid w:val="554D3FA8"/>
    <w:rsid w:val="556E2B61"/>
    <w:rsid w:val="557125AC"/>
    <w:rsid w:val="55831F55"/>
    <w:rsid w:val="55D1CE9D"/>
    <w:rsid w:val="55FBF7E1"/>
    <w:rsid w:val="56C90F30"/>
    <w:rsid w:val="576D791E"/>
    <w:rsid w:val="57FAC11D"/>
    <w:rsid w:val="584F2645"/>
    <w:rsid w:val="5874BD4A"/>
    <w:rsid w:val="58F5728A"/>
    <w:rsid w:val="58FFF4BC"/>
    <w:rsid w:val="59578E51"/>
    <w:rsid w:val="59D56302"/>
    <w:rsid w:val="59D7E9AE"/>
    <w:rsid w:val="59F89289"/>
    <w:rsid w:val="5A3ABFD7"/>
    <w:rsid w:val="5ADFE5FF"/>
    <w:rsid w:val="5AEC885B"/>
    <w:rsid w:val="5B0988FB"/>
    <w:rsid w:val="5B902181"/>
    <w:rsid w:val="5BCB1AD5"/>
    <w:rsid w:val="5BCD613F"/>
    <w:rsid w:val="5C442DC3"/>
    <w:rsid w:val="5C4584D9"/>
    <w:rsid w:val="5C5A885E"/>
    <w:rsid w:val="5D3B8304"/>
    <w:rsid w:val="5D590450"/>
    <w:rsid w:val="5D882FE6"/>
    <w:rsid w:val="5DCCA185"/>
    <w:rsid w:val="5DE69805"/>
    <w:rsid w:val="5E4FC3B4"/>
    <w:rsid w:val="5E5A2269"/>
    <w:rsid w:val="5E5D91AC"/>
    <w:rsid w:val="5EF100BC"/>
    <w:rsid w:val="5F2CEE63"/>
    <w:rsid w:val="5F6A1449"/>
    <w:rsid w:val="5F9C86B9"/>
    <w:rsid w:val="5FD8A54C"/>
    <w:rsid w:val="5FE38E4A"/>
    <w:rsid w:val="6055F58F"/>
    <w:rsid w:val="60611CE4"/>
    <w:rsid w:val="6088C116"/>
    <w:rsid w:val="60C891F7"/>
    <w:rsid w:val="6138032D"/>
    <w:rsid w:val="61448BFF"/>
    <w:rsid w:val="61584F6A"/>
    <w:rsid w:val="6170B5AE"/>
    <w:rsid w:val="6179FAE2"/>
    <w:rsid w:val="617F1CD1"/>
    <w:rsid w:val="61D63EC0"/>
    <w:rsid w:val="62798971"/>
    <w:rsid w:val="628CA05B"/>
    <w:rsid w:val="6323BD99"/>
    <w:rsid w:val="63908835"/>
    <w:rsid w:val="63F756C5"/>
    <w:rsid w:val="6445C2FA"/>
    <w:rsid w:val="647E6D4C"/>
    <w:rsid w:val="64902527"/>
    <w:rsid w:val="6495720D"/>
    <w:rsid w:val="652C0C86"/>
    <w:rsid w:val="65784423"/>
    <w:rsid w:val="65906508"/>
    <w:rsid w:val="65CF2D15"/>
    <w:rsid w:val="65D1AF00"/>
    <w:rsid w:val="6639008E"/>
    <w:rsid w:val="66617BB7"/>
    <w:rsid w:val="66631E5B"/>
    <w:rsid w:val="6786A85B"/>
    <w:rsid w:val="6797DF1C"/>
    <w:rsid w:val="67DC7843"/>
    <w:rsid w:val="683ACF42"/>
    <w:rsid w:val="687E2885"/>
    <w:rsid w:val="688BB743"/>
    <w:rsid w:val="68A49A81"/>
    <w:rsid w:val="690EACE4"/>
    <w:rsid w:val="69397F02"/>
    <w:rsid w:val="695B8CBF"/>
    <w:rsid w:val="6A089C89"/>
    <w:rsid w:val="6ABAA8FF"/>
    <w:rsid w:val="6AF98D69"/>
    <w:rsid w:val="6BE7E673"/>
    <w:rsid w:val="6C0BAA80"/>
    <w:rsid w:val="6C1F39E7"/>
    <w:rsid w:val="6C330FA2"/>
    <w:rsid w:val="6CFC44C3"/>
    <w:rsid w:val="6D265201"/>
    <w:rsid w:val="6D4B8B49"/>
    <w:rsid w:val="6D616C77"/>
    <w:rsid w:val="6D7A7762"/>
    <w:rsid w:val="6DB1020E"/>
    <w:rsid w:val="6DF6034C"/>
    <w:rsid w:val="6E4CCB88"/>
    <w:rsid w:val="6E70380A"/>
    <w:rsid w:val="6EE3E151"/>
    <w:rsid w:val="6F0DD828"/>
    <w:rsid w:val="6F714A02"/>
    <w:rsid w:val="6FC7D6F6"/>
    <w:rsid w:val="7021498A"/>
    <w:rsid w:val="70BC9792"/>
    <w:rsid w:val="70D16EF7"/>
    <w:rsid w:val="70EA2E7D"/>
    <w:rsid w:val="7112F9BA"/>
    <w:rsid w:val="713E2BFF"/>
    <w:rsid w:val="715BB431"/>
    <w:rsid w:val="716F204A"/>
    <w:rsid w:val="71C62697"/>
    <w:rsid w:val="71D5E95E"/>
    <w:rsid w:val="71DEDC1F"/>
    <w:rsid w:val="722FE912"/>
    <w:rsid w:val="73EE5ECC"/>
    <w:rsid w:val="741E2E84"/>
    <w:rsid w:val="74218866"/>
    <w:rsid w:val="743531A8"/>
    <w:rsid w:val="745F0BFD"/>
    <w:rsid w:val="7478CD39"/>
    <w:rsid w:val="74B4CD03"/>
    <w:rsid w:val="74FB4621"/>
    <w:rsid w:val="753515D4"/>
    <w:rsid w:val="7539275A"/>
    <w:rsid w:val="7544584C"/>
    <w:rsid w:val="754F4F21"/>
    <w:rsid w:val="7566AC82"/>
    <w:rsid w:val="76041832"/>
    <w:rsid w:val="76AC5644"/>
    <w:rsid w:val="76BF9954"/>
    <w:rsid w:val="76E68F98"/>
    <w:rsid w:val="771911E9"/>
    <w:rsid w:val="7764FEF2"/>
    <w:rsid w:val="778B3C96"/>
    <w:rsid w:val="77F457A0"/>
    <w:rsid w:val="79823F25"/>
    <w:rsid w:val="79D5D1A6"/>
    <w:rsid w:val="7A23D512"/>
    <w:rsid w:val="7A84703D"/>
    <w:rsid w:val="7A9949DE"/>
    <w:rsid w:val="7A9B9173"/>
    <w:rsid w:val="7AB59A4E"/>
    <w:rsid w:val="7AB8E60C"/>
    <w:rsid w:val="7B2F6B5D"/>
    <w:rsid w:val="7B416438"/>
    <w:rsid w:val="7B5C6D19"/>
    <w:rsid w:val="7C875FEC"/>
    <w:rsid w:val="7C9C2359"/>
    <w:rsid w:val="7CA1F327"/>
    <w:rsid w:val="7D044B70"/>
    <w:rsid w:val="7D0B97EB"/>
    <w:rsid w:val="7D3401DC"/>
    <w:rsid w:val="7DE99F9B"/>
    <w:rsid w:val="7DFF0412"/>
    <w:rsid w:val="7EA9E9CF"/>
    <w:rsid w:val="7EBD0C8D"/>
    <w:rsid w:val="7F2F98F7"/>
    <w:rsid w:val="7F5A9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A0B680"/>
  <w15:docId w15:val="{D906F58B-8929-407F-8804-7EEE6543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eastAsia="Times New Roman" w:cs="Times New Roman" w:asciiTheme="minorHAnsi" w:hAnsiTheme="minorHAnsi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styleId="Companyname" w:customStyle="1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styleId="Columnheading" w:customStyle="1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styleId="RightAligned" w:customStyle="1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styleId="Thankyou" w:customStyle="1">
    <w:name w:val="Thank you"/>
    <w:basedOn w:val="Heading2"/>
    <w:qFormat/>
    <w:rsid w:val="00D74851"/>
    <w:pPr>
      <w:spacing w:before="480"/>
    </w:pPr>
  </w:style>
  <w:style w:type="paragraph" w:styleId="Amount" w:customStyle="1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color="6DC2BC" w:themeColor="accent1" w:themeShade="BF" w:sz="2" w:space="10" w:shadow="1"/>
        <w:left w:val="single" w:color="6DC2BC" w:themeColor="accent1" w:themeShade="BF" w:sz="2" w:space="10" w:shadow="1"/>
        <w:bottom w:val="single" w:color="6DC2BC" w:themeColor="accent1" w:themeShade="BF" w:sz="2" w:space="10" w:shadow="1"/>
        <w:right w:val="single" w:color="6DC2BC" w:themeColor="accent1" w:themeShade="BF" w:sz="2" w:space="10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styleId="BodyTextChar" w:customStyle="1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5B5B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5B5B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5B5B5" w:themeColor="accent2" w:sz="24" w:space="0"/>
        <w:left w:val="single" w:color="B5E0DD" w:themeColor="accent1" w:sz="4" w:space="0"/>
        <w:bottom w:val="single" w:color="B5E0DD" w:themeColor="accent1" w:sz="4" w:space="0"/>
        <w:right w:val="single" w:color="B5E0D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5B5B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7ABA4" w:themeColor="accent1" w:themeShade="99" w:sz="4" w:space="0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5B5B5" w:themeColor="accent2" w:sz="24" w:space="0"/>
        <w:left w:val="single" w:color="B5B5B5" w:themeColor="accent2" w:sz="4" w:space="0"/>
        <w:bottom w:val="single" w:color="B5B5B5" w:themeColor="accent2" w:sz="4" w:space="0"/>
        <w:right w:val="single" w:color="B5B5B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5B5B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C6C6C" w:themeColor="accent2" w:themeShade="99" w:sz="4" w:space="0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2767F" w:themeColor="accent4" w:sz="24" w:space="0"/>
        <w:left w:val="single" w:color="003D59" w:themeColor="accent3" w:sz="4" w:space="0"/>
        <w:bottom w:val="single" w:color="003D59" w:themeColor="accent3" w:sz="4" w:space="0"/>
        <w:right w:val="single" w:color="003D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2767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2435" w:themeColor="accent3" w:themeShade="99" w:sz="4" w:space="0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3D59" w:themeColor="accent3" w:sz="24" w:space="0"/>
        <w:left w:val="single" w:color="02767F" w:themeColor="accent4" w:sz="4" w:space="0"/>
        <w:bottom w:val="single" w:color="02767F" w:themeColor="accent4" w:sz="4" w:space="0"/>
        <w:right w:val="single" w:color="02767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3D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1464C" w:themeColor="accent4" w:themeShade="99" w:sz="4" w:space="0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FCE61" w:themeColor="accent6" w:sz="24" w:space="0"/>
        <w:left w:val="single" w:color="989F16" w:themeColor="accent5" w:sz="4" w:space="0"/>
        <w:bottom w:val="single" w:color="989F16" w:themeColor="accent5" w:sz="4" w:space="0"/>
        <w:right w:val="single" w:color="989F1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FCE61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F0D" w:themeColor="accent5" w:themeShade="99" w:sz="4" w:space="0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89F16" w:themeColor="accent5" w:sz="24" w:space="0"/>
        <w:left w:val="single" w:color="DFCE61" w:themeColor="accent6" w:sz="4" w:space="0"/>
        <w:bottom w:val="single" w:color="DFCE61" w:themeColor="accent6" w:sz="4" w:space="0"/>
        <w:right w:val="single" w:color="DFCE61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89F1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F8E20" w:themeColor="accent6" w:themeShade="99" w:sz="4" w:space="0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styleId="CommentSubjectChar" w:customStyle="1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styleId="DateChar" w:customStyle="1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styleId="E-mailSignatureChar" w:customStyle="1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Space="180" w:wrap="auto" w:hAnchor="page" w:xAlign="center" w:yAlign="bottom" w:hRule="exact"/>
      <w:spacing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color="E1F2F1" w:themeColor="accent1" w:themeTint="66" w:sz="4" w:space="0"/>
        <w:left w:val="single" w:color="E1F2F1" w:themeColor="accent1" w:themeTint="66" w:sz="4" w:space="0"/>
        <w:bottom w:val="single" w:color="E1F2F1" w:themeColor="accent1" w:themeTint="66" w:sz="4" w:space="0"/>
        <w:right w:val="single" w:color="E1F2F1" w:themeColor="accent1" w:themeTint="66" w:sz="4" w:space="0"/>
        <w:insideH w:val="single" w:color="E1F2F1" w:themeColor="accent1" w:themeTint="66" w:sz="4" w:space="0"/>
        <w:insideV w:val="single" w:color="E1F2F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2ECEA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2ECEA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color="E1E1E1" w:themeColor="accent2" w:themeTint="66" w:sz="4" w:space="0"/>
        <w:left w:val="single" w:color="E1E1E1" w:themeColor="accent2" w:themeTint="66" w:sz="4" w:space="0"/>
        <w:bottom w:val="single" w:color="E1E1E1" w:themeColor="accent2" w:themeTint="66" w:sz="4" w:space="0"/>
        <w:right w:val="single" w:color="E1E1E1" w:themeColor="accent2" w:themeTint="66" w:sz="4" w:space="0"/>
        <w:insideH w:val="single" w:color="E1E1E1" w:themeColor="accent2" w:themeTint="66" w:sz="4" w:space="0"/>
        <w:insideV w:val="single" w:color="E1E1E1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2D2D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2D2D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color="56C9FF" w:themeColor="accent3" w:themeTint="66" w:sz="4" w:space="0"/>
        <w:left w:val="single" w:color="56C9FF" w:themeColor="accent3" w:themeTint="66" w:sz="4" w:space="0"/>
        <w:bottom w:val="single" w:color="56C9FF" w:themeColor="accent3" w:themeTint="66" w:sz="4" w:space="0"/>
        <w:right w:val="single" w:color="56C9FF" w:themeColor="accent3" w:themeTint="66" w:sz="4" w:space="0"/>
        <w:insideH w:val="single" w:color="56C9FF" w:themeColor="accent3" w:themeTint="66" w:sz="4" w:space="0"/>
        <w:insideV w:val="single" w:color="56C9F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02AEFF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2AEFF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color="68F1FC" w:themeColor="accent4" w:themeTint="66" w:sz="4" w:space="0"/>
        <w:left w:val="single" w:color="68F1FC" w:themeColor="accent4" w:themeTint="66" w:sz="4" w:space="0"/>
        <w:bottom w:val="single" w:color="68F1FC" w:themeColor="accent4" w:themeTint="66" w:sz="4" w:space="0"/>
        <w:right w:val="single" w:color="68F1FC" w:themeColor="accent4" w:themeTint="66" w:sz="4" w:space="0"/>
        <w:insideH w:val="single" w:color="68F1FC" w:themeColor="accent4" w:themeTint="66" w:sz="4" w:space="0"/>
        <w:insideV w:val="single" w:color="68F1F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1DEAFB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DEAFB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color="E9EF8B" w:themeColor="accent5" w:themeTint="66" w:sz="4" w:space="0"/>
        <w:left w:val="single" w:color="E9EF8B" w:themeColor="accent5" w:themeTint="66" w:sz="4" w:space="0"/>
        <w:bottom w:val="single" w:color="E9EF8B" w:themeColor="accent5" w:themeTint="66" w:sz="4" w:space="0"/>
        <w:right w:val="single" w:color="E9EF8B" w:themeColor="accent5" w:themeTint="66" w:sz="4" w:space="0"/>
        <w:insideH w:val="single" w:color="E9EF8B" w:themeColor="accent5" w:themeTint="66" w:sz="4" w:space="0"/>
        <w:insideV w:val="single" w:color="E9EF8B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DEE751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EE751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color="F2EBBF" w:themeColor="accent6" w:themeTint="66" w:sz="4" w:space="0"/>
        <w:left w:val="single" w:color="F2EBBF" w:themeColor="accent6" w:themeTint="66" w:sz="4" w:space="0"/>
        <w:bottom w:val="single" w:color="F2EBBF" w:themeColor="accent6" w:themeTint="66" w:sz="4" w:space="0"/>
        <w:right w:val="single" w:color="F2EBBF" w:themeColor="accent6" w:themeTint="66" w:sz="4" w:space="0"/>
        <w:insideH w:val="single" w:color="F2EBBF" w:themeColor="accent6" w:themeTint="66" w:sz="4" w:space="0"/>
        <w:insideV w:val="single" w:color="F2EBBF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E1A0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E1A0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D2ECEA" w:themeColor="accent1" w:themeTint="99" w:sz="2" w:space="0"/>
        <w:bottom w:val="single" w:color="D2ECEA" w:themeColor="accent1" w:themeTint="99" w:sz="2" w:space="0"/>
        <w:insideH w:val="single" w:color="D2ECEA" w:themeColor="accent1" w:themeTint="99" w:sz="2" w:space="0"/>
        <w:insideV w:val="single" w:color="D2ECEA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2ECEA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2ECEA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D2D2D2" w:themeColor="accent2" w:themeTint="99" w:sz="2" w:space="0"/>
        <w:bottom w:val="single" w:color="D2D2D2" w:themeColor="accent2" w:themeTint="99" w:sz="2" w:space="0"/>
        <w:insideH w:val="single" w:color="D2D2D2" w:themeColor="accent2" w:themeTint="99" w:sz="2" w:space="0"/>
        <w:insideV w:val="single" w:color="D2D2D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2D2D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2D2D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02AEFF" w:themeColor="accent3" w:themeTint="99" w:sz="2" w:space="0"/>
        <w:bottom w:val="single" w:color="02AEFF" w:themeColor="accent3" w:themeTint="99" w:sz="2" w:space="0"/>
        <w:insideH w:val="single" w:color="02AEFF" w:themeColor="accent3" w:themeTint="99" w:sz="2" w:space="0"/>
        <w:insideV w:val="single" w:color="02AEFF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2AEFF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2AEFF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1DEAFB" w:themeColor="accent4" w:themeTint="99" w:sz="2" w:space="0"/>
        <w:bottom w:val="single" w:color="1DEAFB" w:themeColor="accent4" w:themeTint="99" w:sz="2" w:space="0"/>
        <w:insideH w:val="single" w:color="1DEAFB" w:themeColor="accent4" w:themeTint="99" w:sz="2" w:space="0"/>
        <w:insideV w:val="single" w:color="1DEAFB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1DEAFB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1DEAFB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DEE751" w:themeColor="accent5" w:themeTint="99" w:sz="2" w:space="0"/>
        <w:bottom w:val="single" w:color="DEE751" w:themeColor="accent5" w:themeTint="99" w:sz="2" w:space="0"/>
        <w:insideH w:val="single" w:color="DEE751" w:themeColor="accent5" w:themeTint="99" w:sz="2" w:space="0"/>
        <w:insideV w:val="single" w:color="DEE751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EE751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EE751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EBE1A0" w:themeColor="accent6" w:themeTint="99" w:sz="2" w:space="0"/>
        <w:bottom w:val="single" w:color="EBE1A0" w:themeColor="accent6" w:themeTint="99" w:sz="2" w:space="0"/>
        <w:insideH w:val="single" w:color="EBE1A0" w:themeColor="accent6" w:themeTint="99" w:sz="2" w:space="0"/>
        <w:insideV w:val="single" w:color="EBE1A0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E1A0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E1A0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D2ECEA" w:themeColor="accent1" w:themeTint="99" w:sz="4" w:space="0"/>
        <w:left w:val="single" w:color="D2ECEA" w:themeColor="accent1" w:themeTint="99" w:sz="4" w:space="0"/>
        <w:bottom w:val="single" w:color="D2ECEA" w:themeColor="accent1" w:themeTint="99" w:sz="4" w:space="0"/>
        <w:right w:val="single" w:color="D2ECEA" w:themeColor="accent1" w:themeTint="99" w:sz="4" w:space="0"/>
        <w:insideH w:val="single" w:color="D2ECEA" w:themeColor="accent1" w:themeTint="99" w:sz="4" w:space="0"/>
        <w:insideV w:val="single" w:color="D2ECEA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color="D2ECEA" w:themeColor="accent1" w:themeTint="99" w:sz="4" w:space="0"/>
        </w:tcBorders>
      </w:tcPr>
    </w:tblStylePr>
    <w:tblStylePr w:type="nwCell">
      <w:tblPr/>
      <w:tcPr>
        <w:tcBorders>
          <w:bottom w:val="single" w:color="D2ECEA" w:themeColor="accent1" w:themeTint="99" w:sz="4" w:space="0"/>
        </w:tcBorders>
      </w:tcPr>
    </w:tblStylePr>
    <w:tblStylePr w:type="seCell">
      <w:tblPr/>
      <w:tcPr>
        <w:tcBorders>
          <w:top w:val="single" w:color="D2ECEA" w:themeColor="accent1" w:themeTint="99" w:sz="4" w:space="0"/>
        </w:tcBorders>
      </w:tcPr>
    </w:tblStylePr>
    <w:tblStylePr w:type="swCell">
      <w:tblPr/>
      <w:tcPr>
        <w:tcBorders>
          <w:top w:val="single" w:color="D2ECEA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D2D2D2" w:themeColor="accent2" w:themeTint="99" w:sz="4" w:space="0"/>
        <w:left w:val="single" w:color="D2D2D2" w:themeColor="accent2" w:themeTint="99" w:sz="4" w:space="0"/>
        <w:bottom w:val="single" w:color="D2D2D2" w:themeColor="accent2" w:themeTint="99" w:sz="4" w:space="0"/>
        <w:right w:val="single" w:color="D2D2D2" w:themeColor="accent2" w:themeTint="99" w:sz="4" w:space="0"/>
        <w:insideH w:val="single" w:color="D2D2D2" w:themeColor="accent2" w:themeTint="99" w:sz="4" w:space="0"/>
        <w:insideV w:val="single" w:color="D2D2D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color="D2D2D2" w:themeColor="accent2" w:themeTint="99" w:sz="4" w:space="0"/>
        </w:tcBorders>
      </w:tcPr>
    </w:tblStylePr>
    <w:tblStylePr w:type="nwCell">
      <w:tblPr/>
      <w:tcPr>
        <w:tcBorders>
          <w:bottom w:val="single" w:color="D2D2D2" w:themeColor="accent2" w:themeTint="99" w:sz="4" w:space="0"/>
        </w:tcBorders>
      </w:tcPr>
    </w:tblStylePr>
    <w:tblStylePr w:type="seCell">
      <w:tblPr/>
      <w:tcPr>
        <w:tcBorders>
          <w:top w:val="single" w:color="D2D2D2" w:themeColor="accent2" w:themeTint="99" w:sz="4" w:space="0"/>
        </w:tcBorders>
      </w:tcPr>
    </w:tblStylePr>
    <w:tblStylePr w:type="swCell">
      <w:tblPr/>
      <w:tcPr>
        <w:tcBorders>
          <w:top w:val="single" w:color="D2D2D2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02AEFF" w:themeColor="accent3" w:themeTint="99" w:sz="4" w:space="0"/>
        <w:left w:val="single" w:color="02AEFF" w:themeColor="accent3" w:themeTint="99" w:sz="4" w:space="0"/>
        <w:bottom w:val="single" w:color="02AEFF" w:themeColor="accent3" w:themeTint="99" w:sz="4" w:space="0"/>
        <w:right w:val="single" w:color="02AEFF" w:themeColor="accent3" w:themeTint="99" w:sz="4" w:space="0"/>
        <w:insideH w:val="single" w:color="02AEFF" w:themeColor="accent3" w:themeTint="99" w:sz="4" w:space="0"/>
        <w:insideV w:val="single" w:color="02AEFF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color="02AEFF" w:themeColor="accent3" w:themeTint="99" w:sz="4" w:space="0"/>
        </w:tcBorders>
      </w:tcPr>
    </w:tblStylePr>
    <w:tblStylePr w:type="nwCell">
      <w:tblPr/>
      <w:tcPr>
        <w:tcBorders>
          <w:bottom w:val="single" w:color="02AEFF" w:themeColor="accent3" w:themeTint="99" w:sz="4" w:space="0"/>
        </w:tcBorders>
      </w:tcPr>
    </w:tblStylePr>
    <w:tblStylePr w:type="seCell">
      <w:tblPr/>
      <w:tcPr>
        <w:tcBorders>
          <w:top w:val="single" w:color="02AEFF" w:themeColor="accent3" w:themeTint="99" w:sz="4" w:space="0"/>
        </w:tcBorders>
      </w:tcPr>
    </w:tblStylePr>
    <w:tblStylePr w:type="swCell">
      <w:tblPr/>
      <w:tcPr>
        <w:tcBorders>
          <w:top w:val="single" w:color="02AEFF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1DEAFB" w:themeColor="accent4" w:themeTint="99" w:sz="4" w:space="0"/>
        <w:left w:val="single" w:color="1DEAFB" w:themeColor="accent4" w:themeTint="99" w:sz="4" w:space="0"/>
        <w:bottom w:val="single" w:color="1DEAFB" w:themeColor="accent4" w:themeTint="99" w:sz="4" w:space="0"/>
        <w:right w:val="single" w:color="1DEAFB" w:themeColor="accent4" w:themeTint="99" w:sz="4" w:space="0"/>
        <w:insideH w:val="single" w:color="1DEAFB" w:themeColor="accent4" w:themeTint="99" w:sz="4" w:space="0"/>
        <w:insideV w:val="single" w:color="1DEAFB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color="1DEAFB" w:themeColor="accent4" w:themeTint="99" w:sz="4" w:space="0"/>
        </w:tcBorders>
      </w:tcPr>
    </w:tblStylePr>
    <w:tblStylePr w:type="nwCell">
      <w:tblPr/>
      <w:tcPr>
        <w:tcBorders>
          <w:bottom w:val="single" w:color="1DEAFB" w:themeColor="accent4" w:themeTint="99" w:sz="4" w:space="0"/>
        </w:tcBorders>
      </w:tcPr>
    </w:tblStylePr>
    <w:tblStylePr w:type="seCell">
      <w:tblPr/>
      <w:tcPr>
        <w:tcBorders>
          <w:top w:val="single" w:color="1DEAFB" w:themeColor="accent4" w:themeTint="99" w:sz="4" w:space="0"/>
        </w:tcBorders>
      </w:tcPr>
    </w:tblStylePr>
    <w:tblStylePr w:type="swCell">
      <w:tblPr/>
      <w:tcPr>
        <w:tcBorders>
          <w:top w:val="single" w:color="1DEAFB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DEE751" w:themeColor="accent5" w:themeTint="99" w:sz="4" w:space="0"/>
        <w:left w:val="single" w:color="DEE751" w:themeColor="accent5" w:themeTint="99" w:sz="4" w:space="0"/>
        <w:bottom w:val="single" w:color="DEE751" w:themeColor="accent5" w:themeTint="99" w:sz="4" w:space="0"/>
        <w:right w:val="single" w:color="DEE751" w:themeColor="accent5" w:themeTint="99" w:sz="4" w:space="0"/>
        <w:insideH w:val="single" w:color="DEE751" w:themeColor="accent5" w:themeTint="99" w:sz="4" w:space="0"/>
        <w:insideV w:val="single" w:color="DEE751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color="DEE751" w:themeColor="accent5" w:themeTint="99" w:sz="4" w:space="0"/>
        </w:tcBorders>
      </w:tcPr>
    </w:tblStylePr>
    <w:tblStylePr w:type="nwCell">
      <w:tblPr/>
      <w:tcPr>
        <w:tcBorders>
          <w:bottom w:val="single" w:color="DEE751" w:themeColor="accent5" w:themeTint="99" w:sz="4" w:space="0"/>
        </w:tcBorders>
      </w:tcPr>
    </w:tblStylePr>
    <w:tblStylePr w:type="seCell">
      <w:tblPr/>
      <w:tcPr>
        <w:tcBorders>
          <w:top w:val="single" w:color="DEE751" w:themeColor="accent5" w:themeTint="99" w:sz="4" w:space="0"/>
        </w:tcBorders>
      </w:tcPr>
    </w:tblStylePr>
    <w:tblStylePr w:type="swCell">
      <w:tblPr/>
      <w:tcPr>
        <w:tcBorders>
          <w:top w:val="single" w:color="DEE751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EBE1A0" w:themeColor="accent6" w:themeTint="99" w:sz="4" w:space="0"/>
        <w:left w:val="single" w:color="EBE1A0" w:themeColor="accent6" w:themeTint="99" w:sz="4" w:space="0"/>
        <w:bottom w:val="single" w:color="EBE1A0" w:themeColor="accent6" w:themeTint="99" w:sz="4" w:space="0"/>
        <w:right w:val="single" w:color="EBE1A0" w:themeColor="accent6" w:themeTint="99" w:sz="4" w:space="0"/>
        <w:insideH w:val="single" w:color="EBE1A0" w:themeColor="accent6" w:themeTint="99" w:sz="4" w:space="0"/>
        <w:insideV w:val="single" w:color="EBE1A0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color="EBE1A0" w:themeColor="accent6" w:themeTint="99" w:sz="4" w:space="0"/>
        </w:tcBorders>
      </w:tcPr>
    </w:tblStylePr>
    <w:tblStylePr w:type="nwCell">
      <w:tblPr/>
      <w:tcPr>
        <w:tcBorders>
          <w:bottom w:val="single" w:color="EBE1A0" w:themeColor="accent6" w:themeTint="99" w:sz="4" w:space="0"/>
        </w:tcBorders>
      </w:tcPr>
    </w:tblStylePr>
    <w:tblStylePr w:type="seCell">
      <w:tblPr/>
      <w:tcPr>
        <w:tcBorders>
          <w:top w:val="single" w:color="EBE1A0" w:themeColor="accent6" w:themeTint="99" w:sz="4" w:space="0"/>
        </w:tcBorders>
      </w:tcPr>
    </w:tblStylePr>
    <w:tblStylePr w:type="swCell">
      <w:tblPr/>
      <w:tcPr>
        <w:tcBorders>
          <w:top w:val="single" w:color="EBE1A0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D2ECEA" w:themeColor="accent1" w:themeTint="99" w:sz="4" w:space="0"/>
        <w:left w:val="single" w:color="D2ECEA" w:themeColor="accent1" w:themeTint="99" w:sz="4" w:space="0"/>
        <w:bottom w:val="single" w:color="D2ECEA" w:themeColor="accent1" w:themeTint="99" w:sz="4" w:space="0"/>
        <w:right w:val="single" w:color="D2ECEA" w:themeColor="accent1" w:themeTint="99" w:sz="4" w:space="0"/>
        <w:insideH w:val="single" w:color="D2ECEA" w:themeColor="accent1" w:themeTint="99" w:sz="4" w:space="0"/>
        <w:insideV w:val="single" w:color="D2ECEA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5E0DD" w:themeColor="accent1" w:sz="4" w:space="0"/>
          <w:left w:val="single" w:color="B5E0DD" w:themeColor="accent1" w:sz="4" w:space="0"/>
          <w:bottom w:val="single" w:color="B5E0DD" w:themeColor="accent1" w:sz="4" w:space="0"/>
          <w:right w:val="single" w:color="B5E0DD" w:themeColor="accent1" w:sz="4" w:space="0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color="B5E0D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D2D2D2" w:themeColor="accent2" w:themeTint="99" w:sz="4" w:space="0"/>
        <w:left w:val="single" w:color="D2D2D2" w:themeColor="accent2" w:themeTint="99" w:sz="4" w:space="0"/>
        <w:bottom w:val="single" w:color="D2D2D2" w:themeColor="accent2" w:themeTint="99" w:sz="4" w:space="0"/>
        <w:right w:val="single" w:color="D2D2D2" w:themeColor="accent2" w:themeTint="99" w:sz="4" w:space="0"/>
        <w:insideH w:val="single" w:color="D2D2D2" w:themeColor="accent2" w:themeTint="99" w:sz="4" w:space="0"/>
        <w:insideV w:val="single" w:color="D2D2D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5B5B5" w:themeColor="accent2" w:sz="4" w:space="0"/>
          <w:left w:val="single" w:color="B5B5B5" w:themeColor="accent2" w:sz="4" w:space="0"/>
          <w:bottom w:val="single" w:color="B5B5B5" w:themeColor="accent2" w:sz="4" w:space="0"/>
          <w:right w:val="single" w:color="B5B5B5" w:themeColor="accent2" w:sz="4" w:space="0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color="B5B5B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02AEFF" w:themeColor="accent3" w:themeTint="99" w:sz="4" w:space="0"/>
        <w:left w:val="single" w:color="02AEFF" w:themeColor="accent3" w:themeTint="99" w:sz="4" w:space="0"/>
        <w:bottom w:val="single" w:color="02AEFF" w:themeColor="accent3" w:themeTint="99" w:sz="4" w:space="0"/>
        <w:right w:val="single" w:color="02AEFF" w:themeColor="accent3" w:themeTint="99" w:sz="4" w:space="0"/>
        <w:insideH w:val="single" w:color="02AEFF" w:themeColor="accent3" w:themeTint="99" w:sz="4" w:space="0"/>
        <w:insideV w:val="single" w:color="02AEFF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3D59" w:themeColor="accent3" w:sz="4" w:space="0"/>
          <w:left w:val="single" w:color="003D59" w:themeColor="accent3" w:sz="4" w:space="0"/>
          <w:bottom w:val="single" w:color="003D59" w:themeColor="accent3" w:sz="4" w:space="0"/>
          <w:right w:val="single" w:color="003D59" w:themeColor="accent3" w:sz="4" w:space="0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color="003D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1DEAFB" w:themeColor="accent4" w:themeTint="99" w:sz="4" w:space="0"/>
        <w:left w:val="single" w:color="1DEAFB" w:themeColor="accent4" w:themeTint="99" w:sz="4" w:space="0"/>
        <w:bottom w:val="single" w:color="1DEAFB" w:themeColor="accent4" w:themeTint="99" w:sz="4" w:space="0"/>
        <w:right w:val="single" w:color="1DEAFB" w:themeColor="accent4" w:themeTint="99" w:sz="4" w:space="0"/>
        <w:insideH w:val="single" w:color="1DEAFB" w:themeColor="accent4" w:themeTint="99" w:sz="4" w:space="0"/>
        <w:insideV w:val="single" w:color="1DEAFB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2767F" w:themeColor="accent4" w:sz="4" w:space="0"/>
          <w:left w:val="single" w:color="02767F" w:themeColor="accent4" w:sz="4" w:space="0"/>
          <w:bottom w:val="single" w:color="02767F" w:themeColor="accent4" w:sz="4" w:space="0"/>
          <w:right w:val="single" w:color="02767F" w:themeColor="accent4" w:sz="4" w:space="0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color="02767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DEE751" w:themeColor="accent5" w:themeTint="99" w:sz="4" w:space="0"/>
        <w:left w:val="single" w:color="DEE751" w:themeColor="accent5" w:themeTint="99" w:sz="4" w:space="0"/>
        <w:bottom w:val="single" w:color="DEE751" w:themeColor="accent5" w:themeTint="99" w:sz="4" w:space="0"/>
        <w:right w:val="single" w:color="DEE751" w:themeColor="accent5" w:themeTint="99" w:sz="4" w:space="0"/>
        <w:insideH w:val="single" w:color="DEE751" w:themeColor="accent5" w:themeTint="99" w:sz="4" w:space="0"/>
        <w:insideV w:val="single" w:color="DEE751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89F16" w:themeColor="accent5" w:sz="4" w:space="0"/>
          <w:left w:val="single" w:color="989F16" w:themeColor="accent5" w:sz="4" w:space="0"/>
          <w:bottom w:val="single" w:color="989F16" w:themeColor="accent5" w:sz="4" w:space="0"/>
          <w:right w:val="single" w:color="989F16" w:themeColor="accent5" w:sz="4" w:space="0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color="989F1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EBE1A0" w:themeColor="accent6" w:themeTint="99" w:sz="4" w:space="0"/>
        <w:left w:val="single" w:color="EBE1A0" w:themeColor="accent6" w:themeTint="99" w:sz="4" w:space="0"/>
        <w:bottom w:val="single" w:color="EBE1A0" w:themeColor="accent6" w:themeTint="99" w:sz="4" w:space="0"/>
        <w:right w:val="single" w:color="EBE1A0" w:themeColor="accent6" w:themeTint="99" w:sz="4" w:space="0"/>
        <w:insideH w:val="single" w:color="EBE1A0" w:themeColor="accent6" w:themeTint="99" w:sz="4" w:space="0"/>
        <w:insideV w:val="single" w:color="EBE1A0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FCE61" w:themeColor="accent6" w:sz="4" w:space="0"/>
          <w:left w:val="single" w:color="DFCE61" w:themeColor="accent6" w:sz="4" w:space="0"/>
          <w:bottom w:val="single" w:color="DFCE61" w:themeColor="accent6" w:sz="4" w:space="0"/>
          <w:right w:val="single" w:color="DFCE61" w:themeColor="accent6" w:sz="4" w:space="0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color="DFCE61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color="D2ECEA" w:themeColor="accent1" w:themeTint="99" w:sz="4" w:space="0"/>
        <w:left w:val="single" w:color="D2ECEA" w:themeColor="accent1" w:themeTint="99" w:sz="4" w:space="0"/>
        <w:bottom w:val="single" w:color="D2ECEA" w:themeColor="accent1" w:themeTint="99" w:sz="4" w:space="0"/>
        <w:right w:val="single" w:color="D2ECEA" w:themeColor="accent1" w:themeTint="99" w:sz="4" w:space="0"/>
        <w:insideH w:val="single" w:color="D2ECEA" w:themeColor="accent1" w:themeTint="99" w:sz="4" w:space="0"/>
        <w:insideV w:val="single" w:color="D2ECEA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D2ECEA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2EC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color="D2D2D2" w:themeColor="accent2" w:themeTint="99" w:sz="4" w:space="0"/>
        <w:left w:val="single" w:color="D2D2D2" w:themeColor="accent2" w:themeTint="99" w:sz="4" w:space="0"/>
        <w:bottom w:val="single" w:color="D2D2D2" w:themeColor="accent2" w:themeTint="99" w:sz="4" w:space="0"/>
        <w:right w:val="single" w:color="D2D2D2" w:themeColor="accent2" w:themeTint="99" w:sz="4" w:space="0"/>
        <w:insideH w:val="single" w:color="D2D2D2" w:themeColor="accent2" w:themeTint="99" w:sz="4" w:space="0"/>
        <w:insideV w:val="single" w:color="D2D2D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2D2D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2D2D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color="02AEFF" w:themeColor="accent3" w:themeTint="99" w:sz="4" w:space="0"/>
        <w:left w:val="single" w:color="02AEFF" w:themeColor="accent3" w:themeTint="99" w:sz="4" w:space="0"/>
        <w:bottom w:val="single" w:color="02AEFF" w:themeColor="accent3" w:themeTint="99" w:sz="4" w:space="0"/>
        <w:right w:val="single" w:color="02AEFF" w:themeColor="accent3" w:themeTint="99" w:sz="4" w:space="0"/>
        <w:insideH w:val="single" w:color="02AEFF" w:themeColor="accent3" w:themeTint="99" w:sz="4" w:space="0"/>
        <w:insideV w:val="single" w:color="02AEFF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02AEFF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2AEF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color="1DEAFB" w:themeColor="accent4" w:themeTint="99" w:sz="4" w:space="0"/>
        <w:left w:val="single" w:color="1DEAFB" w:themeColor="accent4" w:themeTint="99" w:sz="4" w:space="0"/>
        <w:bottom w:val="single" w:color="1DEAFB" w:themeColor="accent4" w:themeTint="99" w:sz="4" w:space="0"/>
        <w:right w:val="single" w:color="1DEAFB" w:themeColor="accent4" w:themeTint="99" w:sz="4" w:space="0"/>
        <w:insideH w:val="single" w:color="1DEAFB" w:themeColor="accent4" w:themeTint="99" w:sz="4" w:space="0"/>
        <w:insideV w:val="single" w:color="1DEAFB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1DEAFB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DEAFB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color="DEE751" w:themeColor="accent5" w:themeTint="99" w:sz="4" w:space="0"/>
        <w:left w:val="single" w:color="DEE751" w:themeColor="accent5" w:themeTint="99" w:sz="4" w:space="0"/>
        <w:bottom w:val="single" w:color="DEE751" w:themeColor="accent5" w:themeTint="99" w:sz="4" w:space="0"/>
        <w:right w:val="single" w:color="DEE751" w:themeColor="accent5" w:themeTint="99" w:sz="4" w:space="0"/>
        <w:insideH w:val="single" w:color="DEE751" w:themeColor="accent5" w:themeTint="99" w:sz="4" w:space="0"/>
        <w:insideV w:val="single" w:color="DEE751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DEE751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EE751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color="EBE1A0" w:themeColor="accent6" w:themeTint="99" w:sz="4" w:space="0"/>
        <w:left w:val="single" w:color="EBE1A0" w:themeColor="accent6" w:themeTint="99" w:sz="4" w:space="0"/>
        <w:bottom w:val="single" w:color="EBE1A0" w:themeColor="accent6" w:themeTint="99" w:sz="4" w:space="0"/>
        <w:right w:val="single" w:color="EBE1A0" w:themeColor="accent6" w:themeTint="99" w:sz="4" w:space="0"/>
        <w:insideH w:val="single" w:color="EBE1A0" w:themeColor="accent6" w:themeTint="99" w:sz="4" w:space="0"/>
        <w:insideV w:val="single" w:color="EBE1A0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E1A0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E1A0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color="D2ECEA" w:themeColor="accent1" w:themeTint="99" w:sz="4" w:space="0"/>
        <w:left w:val="single" w:color="D2ECEA" w:themeColor="accent1" w:themeTint="99" w:sz="4" w:space="0"/>
        <w:bottom w:val="single" w:color="D2ECEA" w:themeColor="accent1" w:themeTint="99" w:sz="4" w:space="0"/>
        <w:right w:val="single" w:color="D2ECEA" w:themeColor="accent1" w:themeTint="99" w:sz="4" w:space="0"/>
        <w:insideH w:val="single" w:color="D2ECEA" w:themeColor="accent1" w:themeTint="99" w:sz="4" w:space="0"/>
        <w:insideV w:val="single" w:color="D2ECEA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color="D2ECEA" w:themeColor="accent1" w:themeTint="99" w:sz="4" w:space="0"/>
        </w:tcBorders>
      </w:tcPr>
    </w:tblStylePr>
    <w:tblStylePr w:type="nwCell">
      <w:tblPr/>
      <w:tcPr>
        <w:tcBorders>
          <w:bottom w:val="single" w:color="D2ECEA" w:themeColor="accent1" w:themeTint="99" w:sz="4" w:space="0"/>
        </w:tcBorders>
      </w:tcPr>
    </w:tblStylePr>
    <w:tblStylePr w:type="seCell">
      <w:tblPr/>
      <w:tcPr>
        <w:tcBorders>
          <w:top w:val="single" w:color="D2ECEA" w:themeColor="accent1" w:themeTint="99" w:sz="4" w:space="0"/>
        </w:tcBorders>
      </w:tcPr>
    </w:tblStylePr>
    <w:tblStylePr w:type="swCell">
      <w:tblPr/>
      <w:tcPr>
        <w:tcBorders>
          <w:top w:val="single" w:color="D2ECEA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color="D2D2D2" w:themeColor="accent2" w:themeTint="99" w:sz="4" w:space="0"/>
        <w:left w:val="single" w:color="D2D2D2" w:themeColor="accent2" w:themeTint="99" w:sz="4" w:space="0"/>
        <w:bottom w:val="single" w:color="D2D2D2" w:themeColor="accent2" w:themeTint="99" w:sz="4" w:space="0"/>
        <w:right w:val="single" w:color="D2D2D2" w:themeColor="accent2" w:themeTint="99" w:sz="4" w:space="0"/>
        <w:insideH w:val="single" w:color="D2D2D2" w:themeColor="accent2" w:themeTint="99" w:sz="4" w:space="0"/>
        <w:insideV w:val="single" w:color="D2D2D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color="D2D2D2" w:themeColor="accent2" w:themeTint="99" w:sz="4" w:space="0"/>
        </w:tcBorders>
      </w:tcPr>
    </w:tblStylePr>
    <w:tblStylePr w:type="nwCell">
      <w:tblPr/>
      <w:tcPr>
        <w:tcBorders>
          <w:bottom w:val="single" w:color="D2D2D2" w:themeColor="accent2" w:themeTint="99" w:sz="4" w:space="0"/>
        </w:tcBorders>
      </w:tcPr>
    </w:tblStylePr>
    <w:tblStylePr w:type="seCell">
      <w:tblPr/>
      <w:tcPr>
        <w:tcBorders>
          <w:top w:val="single" w:color="D2D2D2" w:themeColor="accent2" w:themeTint="99" w:sz="4" w:space="0"/>
        </w:tcBorders>
      </w:tcPr>
    </w:tblStylePr>
    <w:tblStylePr w:type="swCell">
      <w:tblPr/>
      <w:tcPr>
        <w:tcBorders>
          <w:top w:val="single" w:color="D2D2D2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color="02AEFF" w:themeColor="accent3" w:themeTint="99" w:sz="4" w:space="0"/>
        <w:left w:val="single" w:color="02AEFF" w:themeColor="accent3" w:themeTint="99" w:sz="4" w:space="0"/>
        <w:bottom w:val="single" w:color="02AEFF" w:themeColor="accent3" w:themeTint="99" w:sz="4" w:space="0"/>
        <w:right w:val="single" w:color="02AEFF" w:themeColor="accent3" w:themeTint="99" w:sz="4" w:space="0"/>
        <w:insideH w:val="single" w:color="02AEFF" w:themeColor="accent3" w:themeTint="99" w:sz="4" w:space="0"/>
        <w:insideV w:val="single" w:color="02AEFF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color="02AEFF" w:themeColor="accent3" w:themeTint="99" w:sz="4" w:space="0"/>
        </w:tcBorders>
      </w:tcPr>
    </w:tblStylePr>
    <w:tblStylePr w:type="nwCell">
      <w:tblPr/>
      <w:tcPr>
        <w:tcBorders>
          <w:bottom w:val="single" w:color="02AEFF" w:themeColor="accent3" w:themeTint="99" w:sz="4" w:space="0"/>
        </w:tcBorders>
      </w:tcPr>
    </w:tblStylePr>
    <w:tblStylePr w:type="seCell">
      <w:tblPr/>
      <w:tcPr>
        <w:tcBorders>
          <w:top w:val="single" w:color="02AEFF" w:themeColor="accent3" w:themeTint="99" w:sz="4" w:space="0"/>
        </w:tcBorders>
      </w:tcPr>
    </w:tblStylePr>
    <w:tblStylePr w:type="swCell">
      <w:tblPr/>
      <w:tcPr>
        <w:tcBorders>
          <w:top w:val="single" w:color="02AEFF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color="1DEAFB" w:themeColor="accent4" w:themeTint="99" w:sz="4" w:space="0"/>
        <w:left w:val="single" w:color="1DEAFB" w:themeColor="accent4" w:themeTint="99" w:sz="4" w:space="0"/>
        <w:bottom w:val="single" w:color="1DEAFB" w:themeColor="accent4" w:themeTint="99" w:sz="4" w:space="0"/>
        <w:right w:val="single" w:color="1DEAFB" w:themeColor="accent4" w:themeTint="99" w:sz="4" w:space="0"/>
        <w:insideH w:val="single" w:color="1DEAFB" w:themeColor="accent4" w:themeTint="99" w:sz="4" w:space="0"/>
        <w:insideV w:val="single" w:color="1DEAFB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color="1DEAFB" w:themeColor="accent4" w:themeTint="99" w:sz="4" w:space="0"/>
        </w:tcBorders>
      </w:tcPr>
    </w:tblStylePr>
    <w:tblStylePr w:type="nwCell">
      <w:tblPr/>
      <w:tcPr>
        <w:tcBorders>
          <w:bottom w:val="single" w:color="1DEAFB" w:themeColor="accent4" w:themeTint="99" w:sz="4" w:space="0"/>
        </w:tcBorders>
      </w:tcPr>
    </w:tblStylePr>
    <w:tblStylePr w:type="seCell">
      <w:tblPr/>
      <w:tcPr>
        <w:tcBorders>
          <w:top w:val="single" w:color="1DEAFB" w:themeColor="accent4" w:themeTint="99" w:sz="4" w:space="0"/>
        </w:tcBorders>
      </w:tcPr>
    </w:tblStylePr>
    <w:tblStylePr w:type="swCell">
      <w:tblPr/>
      <w:tcPr>
        <w:tcBorders>
          <w:top w:val="single" w:color="1DEAFB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color="DEE751" w:themeColor="accent5" w:themeTint="99" w:sz="4" w:space="0"/>
        <w:left w:val="single" w:color="DEE751" w:themeColor="accent5" w:themeTint="99" w:sz="4" w:space="0"/>
        <w:bottom w:val="single" w:color="DEE751" w:themeColor="accent5" w:themeTint="99" w:sz="4" w:space="0"/>
        <w:right w:val="single" w:color="DEE751" w:themeColor="accent5" w:themeTint="99" w:sz="4" w:space="0"/>
        <w:insideH w:val="single" w:color="DEE751" w:themeColor="accent5" w:themeTint="99" w:sz="4" w:space="0"/>
        <w:insideV w:val="single" w:color="DEE751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color="DEE751" w:themeColor="accent5" w:themeTint="99" w:sz="4" w:space="0"/>
        </w:tcBorders>
      </w:tcPr>
    </w:tblStylePr>
    <w:tblStylePr w:type="nwCell">
      <w:tblPr/>
      <w:tcPr>
        <w:tcBorders>
          <w:bottom w:val="single" w:color="DEE751" w:themeColor="accent5" w:themeTint="99" w:sz="4" w:space="0"/>
        </w:tcBorders>
      </w:tcPr>
    </w:tblStylePr>
    <w:tblStylePr w:type="seCell">
      <w:tblPr/>
      <w:tcPr>
        <w:tcBorders>
          <w:top w:val="single" w:color="DEE751" w:themeColor="accent5" w:themeTint="99" w:sz="4" w:space="0"/>
        </w:tcBorders>
      </w:tcPr>
    </w:tblStylePr>
    <w:tblStylePr w:type="swCell">
      <w:tblPr/>
      <w:tcPr>
        <w:tcBorders>
          <w:top w:val="single" w:color="DEE751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color="EBE1A0" w:themeColor="accent6" w:themeTint="99" w:sz="4" w:space="0"/>
        <w:left w:val="single" w:color="EBE1A0" w:themeColor="accent6" w:themeTint="99" w:sz="4" w:space="0"/>
        <w:bottom w:val="single" w:color="EBE1A0" w:themeColor="accent6" w:themeTint="99" w:sz="4" w:space="0"/>
        <w:right w:val="single" w:color="EBE1A0" w:themeColor="accent6" w:themeTint="99" w:sz="4" w:space="0"/>
        <w:insideH w:val="single" w:color="EBE1A0" w:themeColor="accent6" w:themeTint="99" w:sz="4" w:space="0"/>
        <w:insideV w:val="single" w:color="EBE1A0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color="EBE1A0" w:themeColor="accent6" w:themeTint="99" w:sz="4" w:space="0"/>
        </w:tcBorders>
      </w:tcPr>
    </w:tblStylePr>
    <w:tblStylePr w:type="nwCell">
      <w:tblPr/>
      <w:tcPr>
        <w:tcBorders>
          <w:bottom w:val="single" w:color="EBE1A0" w:themeColor="accent6" w:themeTint="99" w:sz="4" w:space="0"/>
        </w:tcBorders>
      </w:tcPr>
    </w:tblStylePr>
    <w:tblStylePr w:type="seCell">
      <w:tblPr/>
      <w:tcPr>
        <w:tcBorders>
          <w:top w:val="single" w:color="EBE1A0" w:themeColor="accent6" w:themeTint="99" w:sz="4" w:space="0"/>
        </w:tcBorders>
      </w:tcPr>
    </w:tblStylePr>
    <w:tblStylePr w:type="swCell">
      <w:tblPr/>
      <w:tcPr>
        <w:tcBorders>
          <w:top w:val="single" w:color="EBE1A0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styleId="Heading4Char" w:customStyle="1">
    <w:name w:val="Heading 4 Char"/>
    <w:basedOn w:val="DefaultParagraphFont"/>
    <w:link w:val="Heading4"/>
    <w:semiHidden/>
    <w:rsid w:val="00065BB9"/>
    <w:rPr>
      <w:rFonts w:asciiTheme="majorHAnsi" w:hAnsiTheme="majorHAnsi" w:eastAsiaTheme="majorEastAsia" w:cstheme="majorBidi"/>
      <w:i/>
      <w:iCs/>
      <w:color w:val="6DC2BC" w:themeColor="accent1" w:themeShade="BF"/>
    </w:rPr>
  </w:style>
  <w:style w:type="character" w:styleId="Heading5Char" w:customStyle="1">
    <w:name w:val="Heading 5 Char"/>
    <w:basedOn w:val="DefaultParagraphFont"/>
    <w:link w:val="Heading5"/>
    <w:semiHidden/>
    <w:rsid w:val="00065BB9"/>
    <w:rPr>
      <w:rFonts w:asciiTheme="majorHAnsi" w:hAnsiTheme="majorHAnsi" w:eastAsiaTheme="majorEastAsia" w:cstheme="majorBidi"/>
      <w:color w:val="6DC2BC" w:themeColor="accent1" w:themeShade="BF"/>
    </w:rPr>
  </w:style>
  <w:style w:type="character" w:styleId="Heading6Char" w:customStyle="1">
    <w:name w:val="Heading 6 Char"/>
    <w:basedOn w:val="DefaultParagraphFont"/>
    <w:link w:val="Heading6"/>
    <w:semiHidden/>
    <w:rsid w:val="00065BB9"/>
    <w:rPr>
      <w:rFonts w:asciiTheme="majorHAnsi" w:hAnsiTheme="majorHAnsi" w:eastAsiaTheme="majorEastAsia" w:cstheme="majorBidi"/>
      <w:color w:val="3B8E88" w:themeColor="accent1" w:themeShade="7F"/>
    </w:rPr>
  </w:style>
  <w:style w:type="character" w:styleId="Heading7Char" w:customStyle="1">
    <w:name w:val="Heading 7 Char"/>
    <w:basedOn w:val="DefaultParagraphFont"/>
    <w:link w:val="Heading7"/>
    <w:semiHidden/>
    <w:rsid w:val="00065BB9"/>
    <w:rPr>
      <w:rFonts w:asciiTheme="majorHAnsi" w:hAnsiTheme="majorHAnsi" w:eastAsiaTheme="majorEastAsia" w:cstheme="majorBidi"/>
      <w:i/>
      <w:iCs/>
      <w:color w:val="3B8E88" w:themeColor="accent1" w:themeShade="7F"/>
    </w:rPr>
  </w:style>
  <w:style w:type="character" w:styleId="Heading8Char" w:customStyle="1">
    <w:name w:val="Heading 8 Char"/>
    <w:basedOn w:val="DefaultParagraphFont"/>
    <w:link w:val="Heading8"/>
    <w:semiHidden/>
    <w:rsid w:val="00065BB9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semiHidden/>
    <w:rsid w:val="00065BB9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color="6DC2BC" w:themeColor="accent1" w:themeShade="BF" w:sz="4" w:space="10"/>
        <w:bottom w:val="single" w:color="6DC2BC" w:themeColor="accent1" w:themeShade="BF" w:sz="4" w:space="10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B5E0DD" w:themeColor="accent1" w:sz="8" w:space="0"/>
        <w:left w:val="single" w:color="B5E0DD" w:themeColor="accent1" w:sz="8" w:space="0"/>
        <w:bottom w:val="single" w:color="B5E0DD" w:themeColor="accent1" w:sz="8" w:space="0"/>
        <w:right w:val="single" w:color="B5E0DD" w:themeColor="accent1" w:sz="8" w:space="0"/>
        <w:insideH w:val="single" w:color="B5E0DD" w:themeColor="accent1" w:sz="8" w:space="0"/>
        <w:insideV w:val="single" w:color="B5E0D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5E0DD" w:themeColor="accent1" w:sz="8" w:space="0"/>
          <w:left w:val="single" w:color="B5E0DD" w:themeColor="accent1" w:sz="8" w:space="0"/>
          <w:bottom w:val="single" w:color="B5E0DD" w:themeColor="accent1" w:sz="18" w:space="0"/>
          <w:right w:val="single" w:color="B5E0DD" w:themeColor="accent1" w:sz="8" w:space="0"/>
          <w:insideH w:val="nil"/>
          <w:insideV w:val="single" w:color="B5E0D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5E0DD" w:themeColor="accent1" w:sz="6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  <w:insideH w:val="nil"/>
          <w:insideV w:val="single" w:color="B5E0D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5E0DD" w:themeColor="accent1" w:sz="8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</w:tcBorders>
      </w:tcPr>
    </w:tblStylePr>
    <w:tblStylePr w:type="band1Vert">
      <w:tblPr/>
      <w:tcPr>
        <w:tcBorders>
          <w:top w:val="single" w:color="B5E0DD" w:themeColor="accent1" w:sz="8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color="B5E0DD" w:themeColor="accent1" w:sz="8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  <w:insideV w:val="single" w:color="B5E0DD" w:themeColor="accent1" w:sz="8" w:space="0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color="B5E0DD" w:themeColor="accent1" w:sz="8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  <w:insideV w:val="single" w:color="B5E0D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B5B5B5" w:themeColor="accent2" w:sz="8" w:space="0"/>
        <w:left w:val="single" w:color="B5B5B5" w:themeColor="accent2" w:sz="8" w:space="0"/>
        <w:bottom w:val="single" w:color="B5B5B5" w:themeColor="accent2" w:sz="8" w:space="0"/>
        <w:right w:val="single" w:color="B5B5B5" w:themeColor="accent2" w:sz="8" w:space="0"/>
        <w:insideH w:val="single" w:color="B5B5B5" w:themeColor="accent2" w:sz="8" w:space="0"/>
        <w:insideV w:val="single" w:color="B5B5B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5B5B5" w:themeColor="accent2" w:sz="8" w:space="0"/>
          <w:left w:val="single" w:color="B5B5B5" w:themeColor="accent2" w:sz="8" w:space="0"/>
          <w:bottom w:val="single" w:color="B5B5B5" w:themeColor="accent2" w:sz="18" w:space="0"/>
          <w:right w:val="single" w:color="B5B5B5" w:themeColor="accent2" w:sz="8" w:space="0"/>
          <w:insideH w:val="nil"/>
          <w:insideV w:val="single" w:color="B5B5B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5B5B5" w:themeColor="accent2" w:sz="6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  <w:insideH w:val="nil"/>
          <w:insideV w:val="single" w:color="B5B5B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5B5B5" w:themeColor="accent2" w:sz="8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</w:tcBorders>
      </w:tcPr>
    </w:tblStylePr>
    <w:tblStylePr w:type="band1Vert">
      <w:tblPr/>
      <w:tcPr>
        <w:tcBorders>
          <w:top w:val="single" w:color="B5B5B5" w:themeColor="accent2" w:sz="8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color="B5B5B5" w:themeColor="accent2" w:sz="8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  <w:insideV w:val="single" w:color="B5B5B5" w:themeColor="accent2" w:sz="8" w:space="0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color="B5B5B5" w:themeColor="accent2" w:sz="8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  <w:insideV w:val="single" w:color="B5B5B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003D59" w:themeColor="accent3" w:sz="8" w:space="0"/>
        <w:left w:val="single" w:color="003D59" w:themeColor="accent3" w:sz="8" w:space="0"/>
        <w:bottom w:val="single" w:color="003D59" w:themeColor="accent3" w:sz="8" w:space="0"/>
        <w:right w:val="single" w:color="003D59" w:themeColor="accent3" w:sz="8" w:space="0"/>
        <w:insideH w:val="single" w:color="003D59" w:themeColor="accent3" w:sz="8" w:space="0"/>
        <w:insideV w:val="single" w:color="003D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3D59" w:themeColor="accent3" w:sz="8" w:space="0"/>
          <w:left w:val="single" w:color="003D59" w:themeColor="accent3" w:sz="8" w:space="0"/>
          <w:bottom w:val="single" w:color="003D59" w:themeColor="accent3" w:sz="18" w:space="0"/>
          <w:right w:val="single" w:color="003D59" w:themeColor="accent3" w:sz="8" w:space="0"/>
          <w:insideH w:val="nil"/>
          <w:insideV w:val="single" w:color="003D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3D59" w:themeColor="accent3" w:sz="6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  <w:insideH w:val="nil"/>
          <w:insideV w:val="single" w:color="003D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3D59" w:themeColor="accent3" w:sz="8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</w:tcBorders>
      </w:tcPr>
    </w:tblStylePr>
    <w:tblStylePr w:type="band1Vert">
      <w:tblPr/>
      <w:tcPr>
        <w:tcBorders>
          <w:top w:val="single" w:color="003D59" w:themeColor="accent3" w:sz="8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color="003D59" w:themeColor="accent3" w:sz="8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  <w:insideV w:val="single" w:color="003D59" w:themeColor="accent3" w:sz="8" w:space="0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color="003D59" w:themeColor="accent3" w:sz="8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  <w:insideV w:val="single" w:color="003D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02767F" w:themeColor="accent4" w:sz="8" w:space="0"/>
        <w:left w:val="single" w:color="02767F" w:themeColor="accent4" w:sz="8" w:space="0"/>
        <w:bottom w:val="single" w:color="02767F" w:themeColor="accent4" w:sz="8" w:space="0"/>
        <w:right w:val="single" w:color="02767F" w:themeColor="accent4" w:sz="8" w:space="0"/>
        <w:insideH w:val="single" w:color="02767F" w:themeColor="accent4" w:sz="8" w:space="0"/>
        <w:insideV w:val="single" w:color="02767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2767F" w:themeColor="accent4" w:sz="8" w:space="0"/>
          <w:left w:val="single" w:color="02767F" w:themeColor="accent4" w:sz="8" w:space="0"/>
          <w:bottom w:val="single" w:color="02767F" w:themeColor="accent4" w:sz="18" w:space="0"/>
          <w:right w:val="single" w:color="02767F" w:themeColor="accent4" w:sz="8" w:space="0"/>
          <w:insideH w:val="nil"/>
          <w:insideV w:val="single" w:color="02767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2767F" w:themeColor="accent4" w:sz="6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  <w:insideH w:val="nil"/>
          <w:insideV w:val="single" w:color="02767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2767F" w:themeColor="accent4" w:sz="8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</w:tcBorders>
      </w:tcPr>
    </w:tblStylePr>
    <w:tblStylePr w:type="band1Vert">
      <w:tblPr/>
      <w:tcPr>
        <w:tcBorders>
          <w:top w:val="single" w:color="02767F" w:themeColor="accent4" w:sz="8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color="02767F" w:themeColor="accent4" w:sz="8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  <w:insideV w:val="single" w:color="02767F" w:themeColor="accent4" w:sz="8" w:space="0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color="02767F" w:themeColor="accent4" w:sz="8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  <w:insideV w:val="single" w:color="02767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989F16" w:themeColor="accent5" w:sz="8" w:space="0"/>
        <w:left w:val="single" w:color="989F16" w:themeColor="accent5" w:sz="8" w:space="0"/>
        <w:bottom w:val="single" w:color="989F16" w:themeColor="accent5" w:sz="8" w:space="0"/>
        <w:right w:val="single" w:color="989F16" w:themeColor="accent5" w:sz="8" w:space="0"/>
        <w:insideH w:val="single" w:color="989F16" w:themeColor="accent5" w:sz="8" w:space="0"/>
        <w:insideV w:val="single" w:color="989F1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89F16" w:themeColor="accent5" w:sz="8" w:space="0"/>
          <w:left w:val="single" w:color="989F16" w:themeColor="accent5" w:sz="8" w:space="0"/>
          <w:bottom w:val="single" w:color="989F16" w:themeColor="accent5" w:sz="18" w:space="0"/>
          <w:right w:val="single" w:color="989F16" w:themeColor="accent5" w:sz="8" w:space="0"/>
          <w:insideH w:val="nil"/>
          <w:insideV w:val="single" w:color="989F1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89F16" w:themeColor="accent5" w:sz="6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  <w:insideH w:val="nil"/>
          <w:insideV w:val="single" w:color="989F1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89F16" w:themeColor="accent5" w:sz="8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</w:tcBorders>
      </w:tcPr>
    </w:tblStylePr>
    <w:tblStylePr w:type="band1Vert">
      <w:tblPr/>
      <w:tcPr>
        <w:tcBorders>
          <w:top w:val="single" w:color="989F16" w:themeColor="accent5" w:sz="8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color="989F16" w:themeColor="accent5" w:sz="8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  <w:insideV w:val="single" w:color="989F16" w:themeColor="accent5" w:sz="8" w:space="0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color="989F16" w:themeColor="accent5" w:sz="8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  <w:insideV w:val="single" w:color="989F1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DFCE61" w:themeColor="accent6" w:sz="8" w:space="0"/>
        <w:left w:val="single" w:color="DFCE61" w:themeColor="accent6" w:sz="8" w:space="0"/>
        <w:bottom w:val="single" w:color="DFCE61" w:themeColor="accent6" w:sz="8" w:space="0"/>
        <w:right w:val="single" w:color="DFCE61" w:themeColor="accent6" w:sz="8" w:space="0"/>
        <w:insideH w:val="single" w:color="DFCE61" w:themeColor="accent6" w:sz="8" w:space="0"/>
        <w:insideV w:val="single" w:color="DFCE61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FCE61" w:themeColor="accent6" w:sz="8" w:space="0"/>
          <w:left w:val="single" w:color="DFCE61" w:themeColor="accent6" w:sz="8" w:space="0"/>
          <w:bottom w:val="single" w:color="DFCE61" w:themeColor="accent6" w:sz="18" w:space="0"/>
          <w:right w:val="single" w:color="DFCE61" w:themeColor="accent6" w:sz="8" w:space="0"/>
          <w:insideH w:val="nil"/>
          <w:insideV w:val="single" w:color="DFCE61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FCE61" w:themeColor="accent6" w:sz="6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  <w:insideH w:val="nil"/>
          <w:insideV w:val="single" w:color="DFCE61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FCE61" w:themeColor="accent6" w:sz="8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</w:tcBorders>
      </w:tcPr>
    </w:tblStylePr>
    <w:tblStylePr w:type="band1Vert">
      <w:tblPr/>
      <w:tcPr>
        <w:tcBorders>
          <w:top w:val="single" w:color="DFCE61" w:themeColor="accent6" w:sz="8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color="DFCE61" w:themeColor="accent6" w:sz="8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  <w:insideV w:val="single" w:color="DFCE61" w:themeColor="accent6" w:sz="8" w:space="0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color="DFCE61" w:themeColor="accent6" w:sz="8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  <w:insideV w:val="single" w:color="DFCE61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B5E0DD" w:themeColor="accent1" w:sz="8" w:space="0"/>
        <w:left w:val="single" w:color="B5E0DD" w:themeColor="accent1" w:sz="8" w:space="0"/>
        <w:bottom w:val="single" w:color="B5E0DD" w:themeColor="accent1" w:sz="8" w:space="0"/>
        <w:right w:val="single" w:color="B5E0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5E0DD" w:themeColor="accent1" w:sz="6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5E0DD" w:themeColor="accent1" w:sz="8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</w:tcBorders>
      </w:tcPr>
    </w:tblStylePr>
    <w:tblStylePr w:type="band1Horz">
      <w:tblPr/>
      <w:tcPr>
        <w:tcBorders>
          <w:top w:val="single" w:color="B5E0DD" w:themeColor="accent1" w:sz="8" w:space="0"/>
          <w:left w:val="single" w:color="B5E0DD" w:themeColor="accent1" w:sz="8" w:space="0"/>
          <w:bottom w:val="single" w:color="B5E0DD" w:themeColor="accent1" w:sz="8" w:space="0"/>
          <w:right w:val="single" w:color="B5E0D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B5B5B5" w:themeColor="accent2" w:sz="8" w:space="0"/>
        <w:left w:val="single" w:color="B5B5B5" w:themeColor="accent2" w:sz="8" w:space="0"/>
        <w:bottom w:val="single" w:color="B5B5B5" w:themeColor="accent2" w:sz="8" w:space="0"/>
        <w:right w:val="single" w:color="B5B5B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5B5B5" w:themeColor="accent2" w:sz="6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5B5B5" w:themeColor="accent2" w:sz="8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</w:tcBorders>
      </w:tcPr>
    </w:tblStylePr>
    <w:tblStylePr w:type="band1Horz">
      <w:tblPr/>
      <w:tcPr>
        <w:tcBorders>
          <w:top w:val="single" w:color="B5B5B5" w:themeColor="accent2" w:sz="8" w:space="0"/>
          <w:left w:val="single" w:color="B5B5B5" w:themeColor="accent2" w:sz="8" w:space="0"/>
          <w:bottom w:val="single" w:color="B5B5B5" w:themeColor="accent2" w:sz="8" w:space="0"/>
          <w:right w:val="single" w:color="B5B5B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003D59" w:themeColor="accent3" w:sz="8" w:space="0"/>
        <w:left w:val="single" w:color="003D59" w:themeColor="accent3" w:sz="8" w:space="0"/>
        <w:bottom w:val="single" w:color="003D59" w:themeColor="accent3" w:sz="8" w:space="0"/>
        <w:right w:val="single" w:color="003D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3D59" w:themeColor="accent3" w:sz="6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3D59" w:themeColor="accent3" w:sz="8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</w:tcBorders>
      </w:tcPr>
    </w:tblStylePr>
    <w:tblStylePr w:type="band1Horz">
      <w:tblPr/>
      <w:tcPr>
        <w:tcBorders>
          <w:top w:val="single" w:color="003D59" w:themeColor="accent3" w:sz="8" w:space="0"/>
          <w:left w:val="single" w:color="003D59" w:themeColor="accent3" w:sz="8" w:space="0"/>
          <w:bottom w:val="single" w:color="003D59" w:themeColor="accent3" w:sz="8" w:space="0"/>
          <w:right w:val="single" w:color="003D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02767F" w:themeColor="accent4" w:sz="8" w:space="0"/>
        <w:left w:val="single" w:color="02767F" w:themeColor="accent4" w:sz="8" w:space="0"/>
        <w:bottom w:val="single" w:color="02767F" w:themeColor="accent4" w:sz="8" w:space="0"/>
        <w:right w:val="single" w:color="02767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2767F" w:themeColor="accent4" w:sz="6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2767F" w:themeColor="accent4" w:sz="8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</w:tcBorders>
      </w:tcPr>
    </w:tblStylePr>
    <w:tblStylePr w:type="band1Horz">
      <w:tblPr/>
      <w:tcPr>
        <w:tcBorders>
          <w:top w:val="single" w:color="02767F" w:themeColor="accent4" w:sz="8" w:space="0"/>
          <w:left w:val="single" w:color="02767F" w:themeColor="accent4" w:sz="8" w:space="0"/>
          <w:bottom w:val="single" w:color="02767F" w:themeColor="accent4" w:sz="8" w:space="0"/>
          <w:right w:val="single" w:color="02767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989F16" w:themeColor="accent5" w:sz="8" w:space="0"/>
        <w:left w:val="single" w:color="989F16" w:themeColor="accent5" w:sz="8" w:space="0"/>
        <w:bottom w:val="single" w:color="989F16" w:themeColor="accent5" w:sz="8" w:space="0"/>
        <w:right w:val="single" w:color="989F1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89F16" w:themeColor="accent5" w:sz="6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89F16" w:themeColor="accent5" w:sz="8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</w:tcBorders>
      </w:tcPr>
    </w:tblStylePr>
    <w:tblStylePr w:type="band1Horz">
      <w:tblPr/>
      <w:tcPr>
        <w:tcBorders>
          <w:top w:val="single" w:color="989F16" w:themeColor="accent5" w:sz="8" w:space="0"/>
          <w:left w:val="single" w:color="989F16" w:themeColor="accent5" w:sz="8" w:space="0"/>
          <w:bottom w:val="single" w:color="989F16" w:themeColor="accent5" w:sz="8" w:space="0"/>
          <w:right w:val="single" w:color="989F1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DFCE61" w:themeColor="accent6" w:sz="8" w:space="0"/>
        <w:left w:val="single" w:color="DFCE61" w:themeColor="accent6" w:sz="8" w:space="0"/>
        <w:bottom w:val="single" w:color="DFCE61" w:themeColor="accent6" w:sz="8" w:space="0"/>
        <w:right w:val="single" w:color="DFCE61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FCE61" w:themeColor="accent6" w:sz="6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FCE61" w:themeColor="accent6" w:sz="8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</w:tcBorders>
      </w:tcPr>
    </w:tblStylePr>
    <w:tblStylePr w:type="band1Horz">
      <w:tblPr/>
      <w:tcPr>
        <w:tcBorders>
          <w:top w:val="single" w:color="DFCE61" w:themeColor="accent6" w:sz="8" w:space="0"/>
          <w:left w:val="single" w:color="DFCE61" w:themeColor="accent6" w:sz="8" w:space="0"/>
          <w:bottom w:val="single" w:color="DFCE61" w:themeColor="accent6" w:sz="8" w:space="0"/>
          <w:right w:val="single" w:color="DFCE61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color="B5E0DD" w:themeColor="accent1" w:sz="8" w:space="0"/>
        <w:bottom w:val="single" w:color="B5E0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5E0DD" w:themeColor="accent1" w:sz="8" w:space="0"/>
          <w:left w:val="nil"/>
          <w:bottom w:val="single" w:color="B5E0D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5E0DD" w:themeColor="accent1" w:sz="8" w:space="0"/>
          <w:left w:val="nil"/>
          <w:bottom w:val="single" w:color="B5E0D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color="B5B5B5" w:themeColor="accent2" w:sz="8" w:space="0"/>
        <w:bottom w:val="single" w:color="B5B5B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5B5B5" w:themeColor="accent2" w:sz="8" w:space="0"/>
          <w:left w:val="nil"/>
          <w:bottom w:val="single" w:color="B5B5B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5B5B5" w:themeColor="accent2" w:sz="8" w:space="0"/>
          <w:left w:val="nil"/>
          <w:bottom w:val="single" w:color="B5B5B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color="003D59" w:themeColor="accent3" w:sz="8" w:space="0"/>
        <w:bottom w:val="single" w:color="003D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3D59" w:themeColor="accent3" w:sz="8" w:space="0"/>
          <w:left w:val="nil"/>
          <w:bottom w:val="single" w:color="003D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3D59" w:themeColor="accent3" w:sz="8" w:space="0"/>
          <w:left w:val="nil"/>
          <w:bottom w:val="single" w:color="003D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color="02767F" w:themeColor="accent4" w:sz="8" w:space="0"/>
        <w:bottom w:val="single" w:color="02767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2767F" w:themeColor="accent4" w:sz="8" w:space="0"/>
          <w:left w:val="nil"/>
          <w:bottom w:val="single" w:color="02767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2767F" w:themeColor="accent4" w:sz="8" w:space="0"/>
          <w:left w:val="nil"/>
          <w:bottom w:val="single" w:color="02767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color="989F16" w:themeColor="accent5" w:sz="8" w:space="0"/>
        <w:bottom w:val="single" w:color="989F1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89F16" w:themeColor="accent5" w:sz="8" w:space="0"/>
          <w:left w:val="nil"/>
          <w:bottom w:val="single" w:color="989F1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89F16" w:themeColor="accent5" w:sz="8" w:space="0"/>
          <w:left w:val="nil"/>
          <w:bottom w:val="single" w:color="989F1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color="DFCE61" w:themeColor="accent6" w:sz="8" w:space="0"/>
        <w:bottom w:val="single" w:color="DFCE61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FCE61" w:themeColor="accent6" w:sz="8" w:space="0"/>
          <w:left w:val="nil"/>
          <w:bottom w:val="single" w:color="DFCE61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FCE61" w:themeColor="accent6" w:sz="8" w:space="0"/>
          <w:left w:val="nil"/>
          <w:bottom w:val="single" w:color="DFCE61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2ECEA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2EC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2D2D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2D2D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2AEFF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2AEF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1DEAFB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1DEAFB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EE751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EE751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E1A0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E1A0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D2ECEA" w:themeColor="accent1" w:themeTint="99" w:sz="4" w:space="0"/>
        <w:bottom w:val="single" w:color="D2ECEA" w:themeColor="accent1" w:themeTint="99" w:sz="4" w:space="0"/>
        <w:insideH w:val="single" w:color="D2ECEA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D2D2D2" w:themeColor="accent2" w:themeTint="99" w:sz="4" w:space="0"/>
        <w:bottom w:val="single" w:color="D2D2D2" w:themeColor="accent2" w:themeTint="99" w:sz="4" w:space="0"/>
        <w:insideH w:val="single" w:color="D2D2D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02AEFF" w:themeColor="accent3" w:themeTint="99" w:sz="4" w:space="0"/>
        <w:bottom w:val="single" w:color="02AEFF" w:themeColor="accent3" w:themeTint="99" w:sz="4" w:space="0"/>
        <w:insideH w:val="single" w:color="02AEFF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1DEAFB" w:themeColor="accent4" w:themeTint="99" w:sz="4" w:space="0"/>
        <w:bottom w:val="single" w:color="1DEAFB" w:themeColor="accent4" w:themeTint="99" w:sz="4" w:space="0"/>
        <w:insideH w:val="single" w:color="1DEAFB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DEE751" w:themeColor="accent5" w:themeTint="99" w:sz="4" w:space="0"/>
        <w:bottom w:val="single" w:color="DEE751" w:themeColor="accent5" w:themeTint="99" w:sz="4" w:space="0"/>
        <w:insideH w:val="single" w:color="DEE751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color="EBE1A0" w:themeColor="accent6" w:themeTint="99" w:sz="4" w:space="0"/>
        <w:bottom w:val="single" w:color="EBE1A0" w:themeColor="accent6" w:themeTint="99" w:sz="4" w:space="0"/>
        <w:insideH w:val="single" w:color="EBE1A0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B5E0DD" w:themeColor="accent1" w:sz="4" w:space="0"/>
        <w:left w:val="single" w:color="B5E0DD" w:themeColor="accent1" w:sz="4" w:space="0"/>
        <w:bottom w:val="single" w:color="B5E0DD" w:themeColor="accent1" w:sz="4" w:space="0"/>
        <w:right w:val="single" w:color="B5E0D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color="B5E0D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5E0DD" w:themeColor="accent1" w:sz="4" w:space="0"/>
          <w:right w:val="single" w:color="B5E0DD" w:themeColor="accent1" w:sz="4" w:space="0"/>
        </w:tcBorders>
      </w:tcPr>
    </w:tblStylePr>
    <w:tblStylePr w:type="band1Horz">
      <w:tblPr/>
      <w:tcPr>
        <w:tcBorders>
          <w:top w:val="single" w:color="B5E0DD" w:themeColor="accent1" w:sz="4" w:space="0"/>
          <w:bottom w:val="single" w:color="B5E0D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5E0DD" w:themeColor="accent1" w:sz="4" w:space="0"/>
          <w:left w:val="nil"/>
        </w:tcBorders>
      </w:tcPr>
    </w:tblStylePr>
    <w:tblStylePr w:type="swCell">
      <w:tblPr/>
      <w:tcPr>
        <w:tcBorders>
          <w:top w:val="double" w:color="B5E0D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B5B5B5" w:themeColor="accent2" w:sz="4" w:space="0"/>
        <w:left w:val="single" w:color="B5B5B5" w:themeColor="accent2" w:sz="4" w:space="0"/>
        <w:bottom w:val="single" w:color="B5B5B5" w:themeColor="accent2" w:sz="4" w:space="0"/>
        <w:right w:val="single" w:color="B5B5B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color="B5B5B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5B5B5" w:themeColor="accent2" w:sz="4" w:space="0"/>
          <w:right w:val="single" w:color="B5B5B5" w:themeColor="accent2" w:sz="4" w:space="0"/>
        </w:tcBorders>
      </w:tcPr>
    </w:tblStylePr>
    <w:tblStylePr w:type="band1Horz">
      <w:tblPr/>
      <w:tcPr>
        <w:tcBorders>
          <w:top w:val="single" w:color="B5B5B5" w:themeColor="accent2" w:sz="4" w:space="0"/>
          <w:bottom w:val="single" w:color="B5B5B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5B5B5" w:themeColor="accent2" w:sz="4" w:space="0"/>
          <w:left w:val="nil"/>
        </w:tcBorders>
      </w:tcPr>
    </w:tblStylePr>
    <w:tblStylePr w:type="swCell">
      <w:tblPr/>
      <w:tcPr>
        <w:tcBorders>
          <w:top w:val="double" w:color="B5B5B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003D59" w:themeColor="accent3" w:sz="4" w:space="0"/>
        <w:left w:val="single" w:color="003D59" w:themeColor="accent3" w:sz="4" w:space="0"/>
        <w:bottom w:val="single" w:color="003D59" w:themeColor="accent3" w:sz="4" w:space="0"/>
        <w:right w:val="single" w:color="003D5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color="003D5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3D59" w:themeColor="accent3" w:sz="4" w:space="0"/>
          <w:right w:val="single" w:color="003D59" w:themeColor="accent3" w:sz="4" w:space="0"/>
        </w:tcBorders>
      </w:tcPr>
    </w:tblStylePr>
    <w:tblStylePr w:type="band1Horz">
      <w:tblPr/>
      <w:tcPr>
        <w:tcBorders>
          <w:top w:val="single" w:color="003D59" w:themeColor="accent3" w:sz="4" w:space="0"/>
          <w:bottom w:val="single" w:color="003D5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3D59" w:themeColor="accent3" w:sz="4" w:space="0"/>
          <w:left w:val="nil"/>
        </w:tcBorders>
      </w:tcPr>
    </w:tblStylePr>
    <w:tblStylePr w:type="swCell">
      <w:tblPr/>
      <w:tcPr>
        <w:tcBorders>
          <w:top w:val="double" w:color="003D5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02767F" w:themeColor="accent4" w:sz="4" w:space="0"/>
        <w:left w:val="single" w:color="02767F" w:themeColor="accent4" w:sz="4" w:space="0"/>
        <w:bottom w:val="single" w:color="02767F" w:themeColor="accent4" w:sz="4" w:space="0"/>
        <w:right w:val="single" w:color="02767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color="02767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2767F" w:themeColor="accent4" w:sz="4" w:space="0"/>
          <w:right w:val="single" w:color="02767F" w:themeColor="accent4" w:sz="4" w:space="0"/>
        </w:tcBorders>
      </w:tcPr>
    </w:tblStylePr>
    <w:tblStylePr w:type="band1Horz">
      <w:tblPr/>
      <w:tcPr>
        <w:tcBorders>
          <w:top w:val="single" w:color="02767F" w:themeColor="accent4" w:sz="4" w:space="0"/>
          <w:bottom w:val="single" w:color="02767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2767F" w:themeColor="accent4" w:sz="4" w:space="0"/>
          <w:left w:val="nil"/>
        </w:tcBorders>
      </w:tcPr>
    </w:tblStylePr>
    <w:tblStylePr w:type="swCell">
      <w:tblPr/>
      <w:tcPr>
        <w:tcBorders>
          <w:top w:val="double" w:color="02767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989F16" w:themeColor="accent5" w:sz="4" w:space="0"/>
        <w:left w:val="single" w:color="989F16" w:themeColor="accent5" w:sz="4" w:space="0"/>
        <w:bottom w:val="single" w:color="989F16" w:themeColor="accent5" w:sz="4" w:space="0"/>
        <w:right w:val="single" w:color="989F1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color="989F1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89F16" w:themeColor="accent5" w:sz="4" w:space="0"/>
          <w:right w:val="single" w:color="989F16" w:themeColor="accent5" w:sz="4" w:space="0"/>
        </w:tcBorders>
      </w:tcPr>
    </w:tblStylePr>
    <w:tblStylePr w:type="band1Horz">
      <w:tblPr/>
      <w:tcPr>
        <w:tcBorders>
          <w:top w:val="single" w:color="989F16" w:themeColor="accent5" w:sz="4" w:space="0"/>
          <w:bottom w:val="single" w:color="989F1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89F16" w:themeColor="accent5" w:sz="4" w:space="0"/>
          <w:left w:val="nil"/>
        </w:tcBorders>
      </w:tcPr>
    </w:tblStylePr>
    <w:tblStylePr w:type="swCell">
      <w:tblPr/>
      <w:tcPr>
        <w:tcBorders>
          <w:top w:val="double" w:color="989F16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color="DFCE61" w:themeColor="accent6" w:sz="4" w:space="0"/>
        <w:left w:val="single" w:color="DFCE61" w:themeColor="accent6" w:sz="4" w:space="0"/>
        <w:bottom w:val="single" w:color="DFCE61" w:themeColor="accent6" w:sz="4" w:space="0"/>
        <w:right w:val="single" w:color="DFCE61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color="DFCE61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FCE61" w:themeColor="accent6" w:sz="4" w:space="0"/>
          <w:right w:val="single" w:color="DFCE61" w:themeColor="accent6" w:sz="4" w:space="0"/>
        </w:tcBorders>
      </w:tcPr>
    </w:tblStylePr>
    <w:tblStylePr w:type="band1Horz">
      <w:tblPr/>
      <w:tcPr>
        <w:tcBorders>
          <w:top w:val="single" w:color="DFCE61" w:themeColor="accent6" w:sz="4" w:space="0"/>
          <w:bottom w:val="single" w:color="DFCE61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FCE61" w:themeColor="accent6" w:sz="4" w:space="0"/>
          <w:left w:val="nil"/>
        </w:tcBorders>
      </w:tcPr>
    </w:tblStylePr>
    <w:tblStylePr w:type="swCell">
      <w:tblPr/>
      <w:tcPr>
        <w:tcBorders>
          <w:top w:val="double" w:color="DFCE61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D2ECEA" w:themeColor="accent1" w:themeTint="99" w:sz="4" w:space="0"/>
        <w:left w:val="single" w:color="D2ECEA" w:themeColor="accent1" w:themeTint="99" w:sz="4" w:space="0"/>
        <w:bottom w:val="single" w:color="D2ECEA" w:themeColor="accent1" w:themeTint="99" w:sz="4" w:space="0"/>
        <w:right w:val="single" w:color="D2ECEA" w:themeColor="accent1" w:themeTint="99" w:sz="4" w:space="0"/>
        <w:insideH w:val="single" w:color="D2ECEA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5E0DD" w:themeColor="accent1" w:sz="4" w:space="0"/>
          <w:left w:val="single" w:color="B5E0DD" w:themeColor="accent1" w:sz="4" w:space="0"/>
          <w:bottom w:val="single" w:color="B5E0DD" w:themeColor="accent1" w:sz="4" w:space="0"/>
          <w:right w:val="single" w:color="B5E0DD" w:themeColor="accent1" w:sz="4" w:space="0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color="D2EC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D2D2D2" w:themeColor="accent2" w:themeTint="99" w:sz="4" w:space="0"/>
        <w:left w:val="single" w:color="D2D2D2" w:themeColor="accent2" w:themeTint="99" w:sz="4" w:space="0"/>
        <w:bottom w:val="single" w:color="D2D2D2" w:themeColor="accent2" w:themeTint="99" w:sz="4" w:space="0"/>
        <w:right w:val="single" w:color="D2D2D2" w:themeColor="accent2" w:themeTint="99" w:sz="4" w:space="0"/>
        <w:insideH w:val="single" w:color="D2D2D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5B5B5" w:themeColor="accent2" w:sz="4" w:space="0"/>
          <w:left w:val="single" w:color="B5B5B5" w:themeColor="accent2" w:sz="4" w:space="0"/>
          <w:bottom w:val="single" w:color="B5B5B5" w:themeColor="accent2" w:sz="4" w:space="0"/>
          <w:right w:val="single" w:color="B5B5B5" w:themeColor="accent2" w:sz="4" w:space="0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color="D2D2D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02AEFF" w:themeColor="accent3" w:themeTint="99" w:sz="4" w:space="0"/>
        <w:left w:val="single" w:color="02AEFF" w:themeColor="accent3" w:themeTint="99" w:sz="4" w:space="0"/>
        <w:bottom w:val="single" w:color="02AEFF" w:themeColor="accent3" w:themeTint="99" w:sz="4" w:space="0"/>
        <w:right w:val="single" w:color="02AEFF" w:themeColor="accent3" w:themeTint="99" w:sz="4" w:space="0"/>
        <w:insideH w:val="single" w:color="02AEFF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3D59" w:themeColor="accent3" w:sz="4" w:space="0"/>
          <w:left w:val="single" w:color="003D59" w:themeColor="accent3" w:sz="4" w:space="0"/>
          <w:bottom w:val="single" w:color="003D59" w:themeColor="accent3" w:sz="4" w:space="0"/>
          <w:right w:val="single" w:color="003D59" w:themeColor="accent3" w:sz="4" w:space="0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color="02AEF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1DEAFB" w:themeColor="accent4" w:themeTint="99" w:sz="4" w:space="0"/>
        <w:left w:val="single" w:color="1DEAFB" w:themeColor="accent4" w:themeTint="99" w:sz="4" w:space="0"/>
        <w:bottom w:val="single" w:color="1DEAFB" w:themeColor="accent4" w:themeTint="99" w:sz="4" w:space="0"/>
        <w:right w:val="single" w:color="1DEAFB" w:themeColor="accent4" w:themeTint="99" w:sz="4" w:space="0"/>
        <w:insideH w:val="single" w:color="1DEAFB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2767F" w:themeColor="accent4" w:sz="4" w:space="0"/>
          <w:left w:val="single" w:color="02767F" w:themeColor="accent4" w:sz="4" w:space="0"/>
          <w:bottom w:val="single" w:color="02767F" w:themeColor="accent4" w:sz="4" w:space="0"/>
          <w:right w:val="single" w:color="02767F" w:themeColor="accent4" w:sz="4" w:space="0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color="1DEAFB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DEE751" w:themeColor="accent5" w:themeTint="99" w:sz="4" w:space="0"/>
        <w:left w:val="single" w:color="DEE751" w:themeColor="accent5" w:themeTint="99" w:sz="4" w:space="0"/>
        <w:bottom w:val="single" w:color="DEE751" w:themeColor="accent5" w:themeTint="99" w:sz="4" w:space="0"/>
        <w:right w:val="single" w:color="DEE751" w:themeColor="accent5" w:themeTint="99" w:sz="4" w:space="0"/>
        <w:insideH w:val="single" w:color="DEE751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89F16" w:themeColor="accent5" w:sz="4" w:space="0"/>
          <w:left w:val="single" w:color="989F16" w:themeColor="accent5" w:sz="4" w:space="0"/>
          <w:bottom w:val="single" w:color="989F16" w:themeColor="accent5" w:sz="4" w:space="0"/>
          <w:right w:val="single" w:color="989F16" w:themeColor="accent5" w:sz="4" w:space="0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color="DEE751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color="EBE1A0" w:themeColor="accent6" w:themeTint="99" w:sz="4" w:space="0"/>
        <w:left w:val="single" w:color="EBE1A0" w:themeColor="accent6" w:themeTint="99" w:sz="4" w:space="0"/>
        <w:bottom w:val="single" w:color="EBE1A0" w:themeColor="accent6" w:themeTint="99" w:sz="4" w:space="0"/>
        <w:right w:val="single" w:color="EBE1A0" w:themeColor="accent6" w:themeTint="99" w:sz="4" w:space="0"/>
        <w:insideH w:val="single" w:color="EBE1A0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FCE61" w:themeColor="accent6" w:sz="4" w:space="0"/>
          <w:left w:val="single" w:color="DFCE61" w:themeColor="accent6" w:sz="4" w:space="0"/>
          <w:bottom w:val="single" w:color="DFCE61" w:themeColor="accent6" w:sz="4" w:space="0"/>
          <w:right w:val="single" w:color="DFCE61" w:themeColor="accent6" w:sz="4" w:space="0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color="EBE1A0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B5E0DD" w:themeColor="accent1" w:sz="24" w:space="0"/>
        <w:left w:val="single" w:color="B5E0DD" w:themeColor="accent1" w:sz="24" w:space="0"/>
        <w:bottom w:val="single" w:color="B5E0DD" w:themeColor="accent1" w:sz="24" w:space="0"/>
        <w:right w:val="single" w:color="B5E0DD" w:themeColor="accent1" w:sz="24" w:space="0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B5B5B5" w:themeColor="accent2" w:sz="24" w:space="0"/>
        <w:left w:val="single" w:color="B5B5B5" w:themeColor="accent2" w:sz="24" w:space="0"/>
        <w:bottom w:val="single" w:color="B5B5B5" w:themeColor="accent2" w:sz="24" w:space="0"/>
        <w:right w:val="single" w:color="B5B5B5" w:themeColor="accent2" w:sz="24" w:space="0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3D59" w:themeColor="accent3" w:sz="24" w:space="0"/>
        <w:left w:val="single" w:color="003D59" w:themeColor="accent3" w:sz="24" w:space="0"/>
        <w:bottom w:val="single" w:color="003D59" w:themeColor="accent3" w:sz="24" w:space="0"/>
        <w:right w:val="single" w:color="003D59" w:themeColor="accent3" w:sz="24" w:space="0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2767F" w:themeColor="accent4" w:sz="24" w:space="0"/>
        <w:left w:val="single" w:color="02767F" w:themeColor="accent4" w:sz="24" w:space="0"/>
        <w:bottom w:val="single" w:color="02767F" w:themeColor="accent4" w:sz="24" w:space="0"/>
        <w:right w:val="single" w:color="02767F" w:themeColor="accent4" w:sz="24" w:space="0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89F16" w:themeColor="accent5" w:sz="24" w:space="0"/>
        <w:left w:val="single" w:color="989F16" w:themeColor="accent5" w:sz="24" w:space="0"/>
        <w:bottom w:val="single" w:color="989F16" w:themeColor="accent5" w:sz="24" w:space="0"/>
        <w:right w:val="single" w:color="989F16" w:themeColor="accent5" w:sz="24" w:space="0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FCE61" w:themeColor="accent6" w:sz="24" w:space="0"/>
        <w:left w:val="single" w:color="DFCE61" w:themeColor="accent6" w:sz="24" w:space="0"/>
        <w:bottom w:val="single" w:color="DFCE61" w:themeColor="accent6" w:sz="24" w:space="0"/>
        <w:right w:val="single" w:color="DFCE61" w:themeColor="accent6" w:sz="24" w:space="0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color="B5E0DD" w:themeColor="accent1" w:sz="4" w:space="0"/>
        <w:bottom w:val="single" w:color="B5E0D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B5E0D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B5E0D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color="B5B5B5" w:themeColor="accent2" w:sz="4" w:space="0"/>
        <w:bottom w:val="single" w:color="B5B5B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5B5B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5B5B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color="003D59" w:themeColor="accent3" w:sz="4" w:space="0"/>
        <w:bottom w:val="single" w:color="003D5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003D5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003D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color="02767F" w:themeColor="accent4" w:sz="4" w:space="0"/>
        <w:bottom w:val="single" w:color="02767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2767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2767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color="989F16" w:themeColor="accent5" w:sz="4" w:space="0"/>
        <w:bottom w:val="single" w:color="989F1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989F1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989F1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color="DFCE61" w:themeColor="accent6" w:sz="4" w:space="0"/>
        <w:bottom w:val="single" w:color="DFCE61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FCE61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FCE61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5E0D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5E0D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5E0D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5E0D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5B5B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5B5B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5B5B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5B5B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3D5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3D5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3D5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3D5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2767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2767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2767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2767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89F1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89F1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89F1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89F1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FCE61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FCE61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FCE61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FCE61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C7E7E5" w:themeColor="accent1" w:themeTint="BF" w:sz="8" w:space="0"/>
        <w:left w:val="single" w:color="C7E7E5" w:themeColor="accent1" w:themeTint="BF" w:sz="8" w:space="0"/>
        <w:bottom w:val="single" w:color="C7E7E5" w:themeColor="accent1" w:themeTint="BF" w:sz="8" w:space="0"/>
        <w:right w:val="single" w:color="C7E7E5" w:themeColor="accent1" w:themeTint="BF" w:sz="8" w:space="0"/>
        <w:insideH w:val="single" w:color="C7E7E5" w:themeColor="accent1" w:themeTint="BF" w:sz="8" w:space="0"/>
        <w:insideV w:val="single" w:color="C7E7E5" w:themeColor="accent1" w:themeTint="BF" w:sz="8" w:space="0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7E7E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C7C7C7" w:themeColor="accent2" w:themeTint="BF" w:sz="8" w:space="0"/>
        <w:left w:val="single" w:color="C7C7C7" w:themeColor="accent2" w:themeTint="BF" w:sz="8" w:space="0"/>
        <w:bottom w:val="single" w:color="C7C7C7" w:themeColor="accent2" w:themeTint="BF" w:sz="8" w:space="0"/>
        <w:right w:val="single" w:color="C7C7C7" w:themeColor="accent2" w:themeTint="BF" w:sz="8" w:space="0"/>
        <w:insideH w:val="single" w:color="C7C7C7" w:themeColor="accent2" w:themeTint="BF" w:sz="8" w:space="0"/>
        <w:insideV w:val="single" w:color="C7C7C7" w:themeColor="accent2" w:themeTint="BF" w:sz="8" w:space="0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7C7C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0084C2" w:themeColor="accent3" w:themeTint="BF" w:sz="8" w:space="0"/>
        <w:left w:val="single" w:color="0084C2" w:themeColor="accent3" w:themeTint="BF" w:sz="8" w:space="0"/>
        <w:bottom w:val="single" w:color="0084C2" w:themeColor="accent3" w:themeTint="BF" w:sz="8" w:space="0"/>
        <w:right w:val="single" w:color="0084C2" w:themeColor="accent3" w:themeTint="BF" w:sz="8" w:space="0"/>
        <w:insideH w:val="single" w:color="0084C2" w:themeColor="accent3" w:themeTint="BF" w:sz="8" w:space="0"/>
        <w:insideV w:val="single" w:color="0084C2" w:themeColor="accent3" w:themeTint="BF" w:sz="8" w:space="0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84C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03CCDC" w:themeColor="accent4" w:themeTint="BF" w:sz="8" w:space="0"/>
        <w:left w:val="single" w:color="03CCDC" w:themeColor="accent4" w:themeTint="BF" w:sz="8" w:space="0"/>
        <w:bottom w:val="single" w:color="03CCDC" w:themeColor="accent4" w:themeTint="BF" w:sz="8" w:space="0"/>
        <w:right w:val="single" w:color="03CCDC" w:themeColor="accent4" w:themeTint="BF" w:sz="8" w:space="0"/>
        <w:insideH w:val="single" w:color="03CCDC" w:themeColor="accent4" w:themeTint="BF" w:sz="8" w:space="0"/>
        <w:insideV w:val="single" w:color="03CCDC" w:themeColor="accent4" w:themeTint="BF" w:sz="8" w:space="0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3CCD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D6E126" w:themeColor="accent5" w:themeTint="BF" w:sz="8" w:space="0"/>
        <w:left w:val="single" w:color="D6E126" w:themeColor="accent5" w:themeTint="BF" w:sz="8" w:space="0"/>
        <w:bottom w:val="single" w:color="D6E126" w:themeColor="accent5" w:themeTint="BF" w:sz="8" w:space="0"/>
        <w:right w:val="single" w:color="D6E126" w:themeColor="accent5" w:themeTint="BF" w:sz="8" w:space="0"/>
        <w:insideH w:val="single" w:color="D6E126" w:themeColor="accent5" w:themeTint="BF" w:sz="8" w:space="0"/>
        <w:insideV w:val="single" w:color="D6E126" w:themeColor="accent5" w:themeTint="BF" w:sz="8" w:space="0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6E126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E7DA88" w:themeColor="accent6" w:themeTint="BF" w:sz="8" w:space="0"/>
        <w:left w:val="single" w:color="E7DA88" w:themeColor="accent6" w:themeTint="BF" w:sz="8" w:space="0"/>
        <w:bottom w:val="single" w:color="E7DA88" w:themeColor="accent6" w:themeTint="BF" w:sz="8" w:space="0"/>
        <w:right w:val="single" w:color="E7DA88" w:themeColor="accent6" w:themeTint="BF" w:sz="8" w:space="0"/>
        <w:insideH w:val="single" w:color="E7DA88" w:themeColor="accent6" w:themeTint="BF" w:sz="8" w:space="0"/>
        <w:insideV w:val="single" w:color="E7DA88" w:themeColor="accent6" w:themeTint="BF" w:sz="8" w:space="0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DA88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5E0DD" w:themeColor="accent1" w:sz="8" w:space="0"/>
        <w:left w:val="single" w:color="B5E0DD" w:themeColor="accent1" w:sz="8" w:space="0"/>
        <w:bottom w:val="single" w:color="B5E0DD" w:themeColor="accent1" w:sz="8" w:space="0"/>
        <w:right w:val="single" w:color="B5E0DD" w:themeColor="accent1" w:sz="8" w:space="0"/>
        <w:insideH w:val="single" w:color="B5E0DD" w:themeColor="accent1" w:sz="8" w:space="0"/>
        <w:insideV w:val="single" w:color="B5E0DD" w:themeColor="accent1" w:sz="8" w:space="0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color="B5E0DD" w:themeColor="accent1" w:sz="6" w:space="0"/>
          <w:insideV w:val="single" w:color="B5E0DD" w:themeColor="accent1" w:sz="6" w:space="0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5B5B5" w:themeColor="accent2" w:sz="8" w:space="0"/>
        <w:left w:val="single" w:color="B5B5B5" w:themeColor="accent2" w:sz="8" w:space="0"/>
        <w:bottom w:val="single" w:color="B5B5B5" w:themeColor="accent2" w:sz="8" w:space="0"/>
        <w:right w:val="single" w:color="B5B5B5" w:themeColor="accent2" w:sz="8" w:space="0"/>
        <w:insideH w:val="single" w:color="B5B5B5" w:themeColor="accent2" w:sz="8" w:space="0"/>
        <w:insideV w:val="single" w:color="B5B5B5" w:themeColor="accent2" w:sz="8" w:space="0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color="B5B5B5" w:themeColor="accent2" w:sz="6" w:space="0"/>
          <w:insideV w:val="single" w:color="B5B5B5" w:themeColor="accent2" w:sz="6" w:space="0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3D59" w:themeColor="accent3" w:sz="8" w:space="0"/>
        <w:left w:val="single" w:color="003D59" w:themeColor="accent3" w:sz="8" w:space="0"/>
        <w:bottom w:val="single" w:color="003D59" w:themeColor="accent3" w:sz="8" w:space="0"/>
        <w:right w:val="single" w:color="003D59" w:themeColor="accent3" w:sz="8" w:space="0"/>
        <w:insideH w:val="single" w:color="003D59" w:themeColor="accent3" w:sz="8" w:space="0"/>
        <w:insideV w:val="single" w:color="003D59" w:themeColor="accent3" w:sz="8" w:space="0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color="003D59" w:themeColor="accent3" w:sz="6" w:space="0"/>
          <w:insideV w:val="single" w:color="003D59" w:themeColor="accent3" w:sz="6" w:space="0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2767F" w:themeColor="accent4" w:sz="8" w:space="0"/>
        <w:left w:val="single" w:color="02767F" w:themeColor="accent4" w:sz="8" w:space="0"/>
        <w:bottom w:val="single" w:color="02767F" w:themeColor="accent4" w:sz="8" w:space="0"/>
        <w:right w:val="single" w:color="02767F" w:themeColor="accent4" w:sz="8" w:space="0"/>
        <w:insideH w:val="single" w:color="02767F" w:themeColor="accent4" w:sz="8" w:space="0"/>
        <w:insideV w:val="single" w:color="02767F" w:themeColor="accent4" w:sz="8" w:space="0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color="02767F" w:themeColor="accent4" w:sz="6" w:space="0"/>
          <w:insideV w:val="single" w:color="02767F" w:themeColor="accent4" w:sz="6" w:space="0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89F16" w:themeColor="accent5" w:sz="8" w:space="0"/>
        <w:left w:val="single" w:color="989F16" w:themeColor="accent5" w:sz="8" w:space="0"/>
        <w:bottom w:val="single" w:color="989F16" w:themeColor="accent5" w:sz="8" w:space="0"/>
        <w:right w:val="single" w:color="989F16" w:themeColor="accent5" w:sz="8" w:space="0"/>
        <w:insideH w:val="single" w:color="989F16" w:themeColor="accent5" w:sz="8" w:space="0"/>
        <w:insideV w:val="single" w:color="989F16" w:themeColor="accent5" w:sz="8" w:space="0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color="989F16" w:themeColor="accent5" w:sz="6" w:space="0"/>
          <w:insideV w:val="single" w:color="989F16" w:themeColor="accent5" w:sz="6" w:space="0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FCE61" w:themeColor="accent6" w:sz="8" w:space="0"/>
        <w:left w:val="single" w:color="DFCE61" w:themeColor="accent6" w:sz="8" w:space="0"/>
        <w:bottom w:val="single" w:color="DFCE61" w:themeColor="accent6" w:sz="8" w:space="0"/>
        <w:right w:val="single" w:color="DFCE61" w:themeColor="accent6" w:sz="8" w:space="0"/>
        <w:insideH w:val="single" w:color="DFCE61" w:themeColor="accent6" w:sz="8" w:space="0"/>
        <w:insideV w:val="single" w:color="DFCE61" w:themeColor="accent6" w:sz="8" w:space="0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color="DFCE61" w:themeColor="accent6" w:sz="6" w:space="0"/>
          <w:insideV w:val="single" w:color="DFCE61" w:themeColor="accent6" w:sz="6" w:space="0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5E0DD" w:themeColor="accent1" w:sz="8" w:space="0"/>
        <w:bottom w:val="single" w:color="B5E0D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5E0DD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B5E0DD" w:themeColor="accent1" w:sz="8" w:space="0"/>
          <w:bottom w:val="single" w:color="B5E0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5E0DD" w:themeColor="accent1" w:sz="8" w:space="0"/>
          <w:bottom w:val="single" w:color="B5E0DD" w:themeColor="accent1" w:sz="8" w:space="0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B5B5B5" w:themeColor="accent2" w:sz="8" w:space="0"/>
        <w:bottom w:val="single" w:color="B5B5B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5B5B5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B5B5B5" w:themeColor="accent2" w:sz="8" w:space="0"/>
          <w:bottom w:val="single" w:color="B5B5B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5B5B5" w:themeColor="accent2" w:sz="8" w:space="0"/>
          <w:bottom w:val="single" w:color="B5B5B5" w:themeColor="accent2" w:sz="8" w:space="0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3D59" w:themeColor="accent3" w:sz="8" w:space="0"/>
        <w:bottom w:val="single" w:color="003D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3D59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3D59" w:themeColor="accent3" w:sz="8" w:space="0"/>
          <w:bottom w:val="single" w:color="003D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3D59" w:themeColor="accent3" w:sz="8" w:space="0"/>
          <w:bottom w:val="single" w:color="003D59" w:themeColor="accent3" w:sz="8" w:space="0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2767F" w:themeColor="accent4" w:sz="8" w:space="0"/>
        <w:bottom w:val="single" w:color="02767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2767F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2767F" w:themeColor="accent4" w:sz="8" w:space="0"/>
          <w:bottom w:val="single" w:color="02767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2767F" w:themeColor="accent4" w:sz="8" w:space="0"/>
          <w:bottom w:val="single" w:color="02767F" w:themeColor="accent4" w:sz="8" w:space="0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89F16" w:themeColor="accent5" w:sz="8" w:space="0"/>
        <w:bottom w:val="single" w:color="989F1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89F16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989F16" w:themeColor="accent5" w:sz="8" w:space="0"/>
          <w:bottom w:val="single" w:color="989F1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89F16" w:themeColor="accent5" w:sz="8" w:space="0"/>
          <w:bottom w:val="single" w:color="989F16" w:themeColor="accent5" w:sz="8" w:space="0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FCE61" w:themeColor="accent6" w:sz="8" w:space="0"/>
        <w:bottom w:val="single" w:color="DFCE61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FCE61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DFCE61" w:themeColor="accent6" w:sz="8" w:space="0"/>
          <w:bottom w:val="single" w:color="DFCE61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FCE61" w:themeColor="accent6" w:sz="8" w:space="0"/>
          <w:bottom w:val="single" w:color="DFCE61" w:themeColor="accent6" w:sz="8" w:space="0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5E0DD" w:themeColor="accent1" w:sz="8" w:space="0"/>
        <w:left w:val="single" w:color="B5E0DD" w:themeColor="accent1" w:sz="8" w:space="0"/>
        <w:bottom w:val="single" w:color="B5E0DD" w:themeColor="accent1" w:sz="8" w:space="0"/>
        <w:right w:val="single" w:color="B5E0D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5E0D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5E0D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5E0D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5B5B5" w:themeColor="accent2" w:sz="8" w:space="0"/>
        <w:left w:val="single" w:color="B5B5B5" w:themeColor="accent2" w:sz="8" w:space="0"/>
        <w:bottom w:val="single" w:color="B5B5B5" w:themeColor="accent2" w:sz="8" w:space="0"/>
        <w:right w:val="single" w:color="B5B5B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5B5B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5B5B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5B5B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3D59" w:themeColor="accent3" w:sz="8" w:space="0"/>
        <w:left w:val="single" w:color="003D59" w:themeColor="accent3" w:sz="8" w:space="0"/>
        <w:bottom w:val="single" w:color="003D59" w:themeColor="accent3" w:sz="8" w:space="0"/>
        <w:right w:val="single" w:color="003D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3D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3D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3D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2767F" w:themeColor="accent4" w:sz="8" w:space="0"/>
        <w:left w:val="single" w:color="02767F" w:themeColor="accent4" w:sz="8" w:space="0"/>
        <w:bottom w:val="single" w:color="02767F" w:themeColor="accent4" w:sz="8" w:space="0"/>
        <w:right w:val="single" w:color="02767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2767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2767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2767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89F16" w:themeColor="accent5" w:sz="8" w:space="0"/>
        <w:left w:val="single" w:color="989F16" w:themeColor="accent5" w:sz="8" w:space="0"/>
        <w:bottom w:val="single" w:color="989F16" w:themeColor="accent5" w:sz="8" w:space="0"/>
        <w:right w:val="single" w:color="989F1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89F1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89F1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89F1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FCE61" w:themeColor="accent6" w:sz="8" w:space="0"/>
        <w:left w:val="single" w:color="DFCE61" w:themeColor="accent6" w:sz="8" w:space="0"/>
        <w:bottom w:val="single" w:color="DFCE61" w:themeColor="accent6" w:sz="8" w:space="0"/>
        <w:right w:val="single" w:color="DFCE61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FCE61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FCE61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FCE61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C7E7E5" w:themeColor="accent1" w:themeTint="BF" w:sz="8" w:space="0"/>
        <w:left w:val="single" w:color="C7E7E5" w:themeColor="accent1" w:themeTint="BF" w:sz="8" w:space="0"/>
        <w:bottom w:val="single" w:color="C7E7E5" w:themeColor="accent1" w:themeTint="BF" w:sz="8" w:space="0"/>
        <w:right w:val="single" w:color="C7E7E5" w:themeColor="accent1" w:themeTint="BF" w:sz="8" w:space="0"/>
        <w:insideH w:val="single" w:color="C7E7E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7E7E5" w:themeColor="accent1" w:themeTint="BF" w:sz="8" w:space="0"/>
          <w:left w:val="single" w:color="C7E7E5" w:themeColor="accent1" w:themeTint="BF" w:sz="8" w:space="0"/>
          <w:bottom w:val="single" w:color="C7E7E5" w:themeColor="accent1" w:themeTint="BF" w:sz="8" w:space="0"/>
          <w:right w:val="single" w:color="C7E7E5" w:themeColor="accent1" w:themeTint="BF" w:sz="8" w:space="0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E7E5" w:themeColor="accent1" w:themeTint="BF" w:sz="6" w:space="0"/>
          <w:left w:val="single" w:color="C7E7E5" w:themeColor="accent1" w:themeTint="BF" w:sz="8" w:space="0"/>
          <w:bottom w:val="single" w:color="C7E7E5" w:themeColor="accent1" w:themeTint="BF" w:sz="8" w:space="0"/>
          <w:right w:val="single" w:color="C7E7E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C7C7C7" w:themeColor="accent2" w:themeTint="BF" w:sz="8" w:space="0"/>
        <w:left w:val="single" w:color="C7C7C7" w:themeColor="accent2" w:themeTint="BF" w:sz="8" w:space="0"/>
        <w:bottom w:val="single" w:color="C7C7C7" w:themeColor="accent2" w:themeTint="BF" w:sz="8" w:space="0"/>
        <w:right w:val="single" w:color="C7C7C7" w:themeColor="accent2" w:themeTint="BF" w:sz="8" w:space="0"/>
        <w:insideH w:val="single" w:color="C7C7C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7C7C7" w:themeColor="accent2" w:themeTint="BF" w:sz="8" w:space="0"/>
          <w:left w:val="single" w:color="C7C7C7" w:themeColor="accent2" w:themeTint="BF" w:sz="8" w:space="0"/>
          <w:bottom w:val="single" w:color="C7C7C7" w:themeColor="accent2" w:themeTint="BF" w:sz="8" w:space="0"/>
          <w:right w:val="single" w:color="C7C7C7" w:themeColor="accent2" w:themeTint="BF" w:sz="8" w:space="0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C7C7" w:themeColor="accent2" w:themeTint="BF" w:sz="6" w:space="0"/>
          <w:left w:val="single" w:color="C7C7C7" w:themeColor="accent2" w:themeTint="BF" w:sz="8" w:space="0"/>
          <w:bottom w:val="single" w:color="C7C7C7" w:themeColor="accent2" w:themeTint="BF" w:sz="8" w:space="0"/>
          <w:right w:val="single" w:color="C7C7C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0084C2" w:themeColor="accent3" w:themeTint="BF" w:sz="8" w:space="0"/>
        <w:left w:val="single" w:color="0084C2" w:themeColor="accent3" w:themeTint="BF" w:sz="8" w:space="0"/>
        <w:bottom w:val="single" w:color="0084C2" w:themeColor="accent3" w:themeTint="BF" w:sz="8" w:space="0"/>
        <w:right w:val="single" w:color="0084C2" w:themeColor="accent3" w:themeTint="BF" w:sz="8" w:space="0"/>
        <w:insideH w:val="single" w:color="0084C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84C2" w:themeColor="accent3" w:themeTint="BF" w:sz="8" w:space="0"/>
          <w:left w:val="single" w:color="0084C2" w:themeColor="accent3" w:themeTint="BF" w:sz="8" w:space="0"/>
          <w:bottom w:val="single" w:color="0084C2" w:themeColor="accent3" w:themeTint="BF" w:sz="8" w:space="0"/>
          <w:right w:val="single" w:color="0084C2" w:themeColor="accent3" w:themeTint="BF" w:sz="8" w:space="0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84C2" w:themeColor="accent3" w:themeTint="BF" w:sz="6" w:space="0"/>
          <w:left w:val="single" w:color="0084C2" w:themeColor="accent3" w:themeTint="BF" w:sz="8" w:space="0"/>
          <w:bottom w:val="single" w:color="0084C2" w:themeColor="accent3" w:themeTint="BF" w:sz="8" w:space="0"/>
          <w:right w:val="single" w:color="0084C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03CCDC" w:themeColor="accent4" w:themeTint="BF" w:sz="8" w:space="0"/>
        <w:left w:val="single" w:color="03CCDC" w:themeColor="accent4" w:themeTint="BF" w:sz="8" w:space="0"/>
        <w:bottom w:val="single" w:color="03CCDC" w:themeColor="accent4" w:themeTint="BF" w:sz="8" w:space="0"/>
        <w:right w:val="single" w:color="03CCDC" w:themeColor="accent4" w:themeTint="BF" w:sz="8" w:space="0"/>
        <w:insideH w:val="single" w:color="03CCD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3CCDC" w:themeColor="accent4" w:themeTint="BF" w:sz="8" w:space="0"/>
          <w:left w:val="single" w:color="03CCDC" w:themeColor="accent4" w:themeTint="BF" w:sz="8" w:space="0"/>
          <w:bottom w:val="single" w:color="03CCDC" w:themeColor="accent4" w:themeTint="BF" w:sz="8" w:space="0"/>
          <w:right w:val="single" w:color="03CCDC" w:themeColor="accent4" w:themeTint="BF" w:sz="8" w:space="0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3CCDC" w:themeColor="accent4" w:themeTint="BF" w:sz="6" w:space="0"/>
          <w:left w:val="single" w:color="03CCDC" w:themeColor="accent4" w:themeTint="BF" w:sz="8" w:space="0"/>
          <w:bottom w:val="single" w:color="03CCDC" w:themeColor="accent4" w:themeTint="BF" w:sz="8" w:space="0"/>
          <w:right w:val="single" w:color="03CCD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D6E126" w:themeColor="accent5" w:themeTint="BF" w:sz="8" w:space="0"/>
        <w:left w:val="single" w:color="D6E126" w:themeColor="accent5" w:themeTint="BF" w:sz="8" w:space="0"/>
        <w:bottom w:val="single" w:color="D6E126" w:themeColor="accent5" w:themeTint="BF" w:sz="8" w:space="0"/>
        <w:right w:val="single" w:color="D6E126" w:themeColor="accent5" w:themeTint="BF" w:sz="8" w:space="0"/>
        <w:insideH w:val="single" w:color="D6E126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6E126" w:themeColor="accent5" w:themeTint="BF" w:sz="8" w:space="0"/>
          <w:left w:val="single" w:color="D6E126" w:themeColor="accent5" w:themeTint="BF" w:sz="8" w:space="0"/>
          <w:bottom w:val="single" w:color="D6E126" w:themeColor="accent5" w:themeTint="BF" w:sz="8" w:space="0"/>
          <w:right w:val="single" w:color="D6E126" w:themeColor="accent5" w:themeTint="BF" w:sz="8" w:space="0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6E126" w:themeColor="accent5" w:themeTint="BF" w:sz="6" w:space="0"/>
          <w:left w:val="single" w:color="D6E126" w:themeColor="accent5" w:themeTint="BF" w:sz="8" w:space="0"/>
          <w:bottom w:val="single" w:color="D6E126" w:themeColor="accent5" w:themeTint="BF" w:sz="8" w:space="0"/>
          <w:right w:val="single" w:color="D6E126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E7DA88" w:themeColor="accent6" w:themeTint="BF" w:sz="8" w:space="0"/>
        <w:left w:val="single" w:color="E7DA88" w:themeColor="accent6" w:themeTint="BF" w:sz="8" w:space="0"/>
        <w:bottom w:val="single" w:color="E7DA88" w:themeColor="accent6" w:themeTint="BF" w:sz="8" w:space="0"/>
        <w:right w:val="single" w:color="E7DA88" w:themeColor="accent6" w:themeTint="BF" w:sz="8" w:space="0"/>
        <w:insideH w:val="single" w:color="E7DA88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7DA88" w:themeColor="accent6" w:themeTint="BF" w:sz="8" w:space="0"/>
          <w:left w:val="single" w:color="E7DA88" w:themeColor="accent6" w:themeTint="BF" w:sz="8" w:space="0"/>
          <w:bottom w:val="single" w:color="E7DA88" w:themeColor="accent6" w:themeTint="BF" w:sz="8" w:space="0"/>
          <w:right w:val="single" w:color="E7DA88" w:themeColor="accent6" w:themeTint="BF" w:sz="8" w:space="0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DA88" w:themeColor="accent6" w:themeTint="BF" w:sz="6" w:space="0"/>
          <w:left w:val="single" w:color="E7DA88" w:themeColor="accent6" w:themeTint="BF" w:sz="8" w:space="0"/>
          <w:bottom w:val="single" w:color="E7DA88" w:themeColor="accent6" w:themeTint="BF" w:sz="8" w:space="0"/>
          <w:right w:val="single" w:color="E7DA88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semiHidden/>
    <w:rsid w:val="00065BB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styleId="NoteHeadingChar" w:customStyle="1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styleId="SalutationChar" w:customStyle="1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V w:val="single" w:color="auto" w:sz="4" w:space="0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color="auto" w:sz="12" w:space="0"/>
          <w:left w:val="single" w:color="auto" w:sz="4" w:space="0"/>
          <w:bottom w:val="single" w:color="auto" w:sz="4" w:space="0"/>
          <w:right w:val="single" w:color="auto" w:sz="4" w:space="0"/>
          <w:insideH w:val="nil"/>
          <w:insideV w:val="single" w:color="auto" w:sz="4" w:space="0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semiHidden/>
    <w:rsid w:val="00065BB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styleId="StyleNew" w:customStyle="1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color="3C8F89" w:themeColor="accent1" w:themeShade="80" w:sz="4" w:space="0"/>
        <w:insideH w:val="single" w:color="3C8F89" w:themeColor="accent1" w:themeShade="80" w:sz="4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color="02767F" w:themeColor="accent4" w:sz="4" w:space="0"/>
          <w:left w:val="nil"/>
          <w:bottom w:val="nil"/>
          <w:right w:val="nil"/>
          <w:insideH w:val="nil"/>
          <w:insideV w:val="single" w:color="02767F" w:themeColor="accent4" w:sz="4" w:space="0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color="02767F" w:themeColor="accent4" w:sz="4" w:space="0"/>
          <w:left w:val="single" w:color="02767F" w:themeColor="accent4" w:sz="4" w:space="0"/>
          <w:bottom w:val="single" w:color="02767F" w:themeColor="accent4" w:sz="4" w:space="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InvoiceDetails" w:customStyle="1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2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glossaryDocument" Target="glossary/document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\AppData\Roaming\Microsoft\Templates\Services%20invoice%20with%20hours%20and%20r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3A6BB3C19294B61AF01BF0EE5FCB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61FFB-27BD-4347-BB40-3D6B034F2F5C}"/>
      </w:docPartPr>
      <w:docPartBody>
        <w:p w:rsidR="008C230A" w:rsidRDefault="003F1A54">
          <w:pPr>
            <w:pStyle w:val="53A6BB3C19294B61AF01BF0EE5FCB8A1"/>
          </w:pPr>
          <w:r w:rsidRPr="00D74851">
            <w:t>Market Financial Consulting</w:t>
          </w:r>
        </w:p>
      </w:docPartBody>
    </w:docPart>
    <w:docPart>
      <w:docPartPr>
        <w:name w:val="6F441EE738614B11B54D3738BDE88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65D4E-150C-42DF-8839-5EC20E515268}"/>
      </w:docPartPr>
      <w:docPartBody>
        <w:p w:rsidR="008C230A" w:rsidRDefault="003F1A54">
          <w:pPr>
            <w:pStyle w:val="6F441EE738614B11B54D3738BDE8843A"/>
          </w:pPr>
          <w:r w:rsidRPr="00D74851">
            <w:t>Phone:</w:t>
          </w:r>
        </w:p>
      </w:docPartBody>
    </w:docPart>
    <w:docPart>
      <w:docPartPr>
        <w:name w:val="B9180CDE5DF74B66AF8AC69A71D70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DCE92-42B5-44EF-8444-7DE0B1443208}"/>
      </w:docPartPr>
      <w:docPartBody>
        <w:p w:rsidR="008C230A" w:rsidRDefault="003F1A54">
          <w:pPr>
            <w:pStyle w:val="B9180CDE5DF74B66AF8AC69A71D70EA7"/>
          </w:pPr>
          <w:r w:rsidRPr="00D74851">
            <w:t>(123) 456-7890</w:t>
          </w:r>
        </w:p>
      </w:docPartBody>
    </w:docPart>
    <w:docPart>
      <w:docPartPr>
        <w:name w:val="F03C0B6793A64D979BBA6BC7A4961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7C34C-72BC-423B-B3C7-3FC19AD30E40}"/>
      </w:docPartPr>
      <w:docPartBody>
        <w:p w:rsidR="008C230A" w:rsidRDefault="003F1A54">
          <w:pPr>
            <w:pStyle w:val="F03C0B6793A64D979BBA6BC7A4961CD6"/>
          </w:pPr>
          <w:r w:rsidRPr="00D74851">
            <w:t>(123) 456-7891</w:t>
          </w:r>
        </w:p>
      </w:docPartBody>
    </w:docPart>
    <w:docPart>
      <w:docPartPr>
        <w:name w:val="E9EEF38D284940968A91A7B79CA9D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B2586-21EE-4D18-A53C-3D099A5E952F}"/>
      </w:docPartPr>
      <w:docPartBody>
        <w:p w:rsidR="008C230A" w:rsidRDefault="003F1A54">
          <w:pPr>
            <w:pStyle w:val="E9EEF38D284940968A91A7B79CA9D31E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0AE71EEB3FCE47CBB2F6C3D58948B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0B6B8-AABF-4777-92D2-2F8156D52796}"/>
      </w:docPartPr>
      <w:docPartBody>
        <w:p w:rsidR="008C230A" w:rsidRDefault="003F1A54">
          <w:pPr>
            <w:pStyle w:val="0AE71EEB3FCE47CBB2F6C3D58948BD14"/>
          </w:pPr>
          <w:r w:rsidRPr="00D74851">
            <w:t>Invoice:</w:t>
          </w:r>
        </w:p>
      </w:docPartBody>
    </w:docPart>
    <w:docPart>
      <w:docPartPr>
        <w:name w:val="D20325A0528943DDB9338EBB13DA7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E690E-8224-496B-84BD-398C343DA506}"/>
      </w:docPartPr>
      <w:docPartBody>
        <w:p w:rsidR="008C230A" w:rsidRDefault="003F1A54">
          <w:pPr>
            <w:pStyle w:val="D20325A0528943DDB9338EBB13DA70B1"/>
          </w:pPr>
          <w:r w:rsidRPr="00D74851">
            <w:t>Date:</w:t>
          </w:r>
        </w:p>
      </w:docPartBody>
    </w:docPart>
    <w:docPart>
      <w:docPartPr>
        <w:name w:val="2CEDCC295E624F929B768DD7F5E5D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A1BB8-BB66-437E-9648-4B6A0734EED4}"/>
      </w:docPartPr>
      <w:docPartBody>
        <w:p w:rsidR="008C230A" w:rsidRDefault="003F1A54">
          <w:pPr>
            <w:pStyle w:val="2CEDCC295E624F929B768DD7F5E5D228"/>
          </w:pPr>
          <w:r>
            <w:t>To:</w:t>
          </w:r>
        </w:p>
      </w:docPartBody>
    </w:docPart>
    <w:docPart>
      <w:docPartPr>
        <w:name w:val="81701BE489394078BCC65ED54E70A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85A55-BDF8-48A9-A7BE-13D763FA9BAD}"/>
      </w:docPartPr>
      <w:docPartBody>
        <w:p w:rsidR="008C230A" w:rsidRDefault="003F1A54">
          <w:pPr>
            <w:pStyle w:val="81701BE489394078BCC65ED54E70ACCD"/>
          </w:pPr>
          <w:r w:rsidRPr="00D74851">
            <w:t>DESCRIPTION</w:t>
          </w:r>
        </w:p>
      </w:docPartBody>
    </w:docPart>
    <w:docPart>
      <w:docPartPr>
        <w:name w:val="08D359D26456470FB0BACFAD8E391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CD7FA-9A9D-44DF-BB6A-E936E0A01C37}"/>
      </w:docPartPr>
      <w:docPartBody>
        <w:p w:rsidR="008C230A" w:rsidRDefault="003F1A54">
          <w:pPr>
            <w:pStyle w:val="08D359D26456470FB0BACFAD8E3918D9"/>
          </w:pPr>
          <w:r>
            <w:t>HOURS</w:t>
          </w:r>
        </w:p>
      </w:docPartBody>
    </w:docPart>
    <w:docPart>
      <w:docPartPr>
        <w:name w:val="9215250BC50D425E8D9E025952A4D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BCDD6-C0E8-41DE-AFD6-7B9264589778}"/>
      </w:docPartPr>
      <w:docPartBody>
        <w:p w:rsidR="008C230A" w:rsidRDefault="003F1A54">
          <w:pPr>
            <w:pStyle w:val="9215250BC50D425E8D9E025952A4D124"/>
          </w:pPr>
          <w:r>
            <w:t>RATE</w:t>
          </w:r>
        </w:p>
      </w:docPartBody>
    </w:docPart>
    <w:docPart>
      <w:docPartPr>
        <w:name w:val="4DC7E48BEC7B41579736C23C15D91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A5703-C8FB-4F6E-9BD0-E6669B8B2FED}"/>
      </w:docPartPr>
      <w:docPartBody>
        <w:p w:rsidR="008C230A" w:rsidRDefault="003F1A54">
          <w:pPr>
            <w:pStyle w:val="4DC7E48BEC7B41579736C23C15D91A49"/>
          </w:pPr>
          <w:r>
            <w:t>AMOUNT</w:t>
          </w:r>
        </w:p>
      </w:docPartBody>
    </w:docPart>
    <w:docPart>
      <w:docPartPr>
        <w:name w:val="1F8FCE52321C41EB8C1BE600748C6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C8D1A-80EE-45A6-A84E-7EE1AADE96BB}"/>
      </w:docPartPr>
      <w:docPartBody>
        <w:p w:rsidR="008C230A" w:rsidRDefault="003F1A54">
          <w:pPr>
            <w:pStyle w:val="1F8FCE52321C41EB8C1BE600748C6DD8"/>
          </w:pPr>
          <w:r w:rsidRPr="00D74851">
            <w:t>Consultation services</w:t>
          </w:r>
        </w:p>
      </w:docPartBody>
    </w:docPart>
    <w:docPart>
      <w:docPartPr>
        <w:name w:val="C63B3CCD960E40B38777AA2DFF0F3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BAEA1-C572-4324-ACD9-4D26BEF2C442}"/>
      </w:docPartPr>
      <w:docPartBody>
        <w:p w:rsidR="008C230A" w:rsidRDefault="003F1A54">
          <w:pPr>
            <w:pStyle w:val="C63B3CCD960E40B38777AA2DFF0F3D93"/>
          </w:pPr>
          <w:r w:rsidRPr="00580BA0">
            <w:t>TOTAL</w:t>
          </w:r>
        </w:p>
      </w:docPartBody>
    </w:docPart>
    <w:docPart>
      <w:docPartPr>
        <w:name w:val="08525EBF87FB4D7B869350D5391E2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F1D35-EDFB-4420-81BC-C4B891B3BADC}"/>
      </w:docPartPr>
      <w:docPartBody>
        <w:p w:rsidR="008C230A" w:rsidRDefault="003F1A54">
          <w:pPr>
            <w:pStyle w:val="08525EBF87FB4D7B869350D5391E2D99"/>
          </w:pPr>
          <w:r w:rsidRPr="00D74851">
            <w:t>1125.00</w:t>
          </w:r>
        </w:p>
      </w:docPartBody>
    </w:docPart>
    <w:docPart>
      <w:docPartPr>
        <w:name w:val="4331FDC83A8D47C59AA354E69DFA9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47FDA-3DA1-4356-B57F-BA096E5FEC89}"/>
      </w:docPartPr>
      <w:docPartBody>
        <w:p w:rsidR="008C230A" w:rsidP="003F1A54" w:rsidRDefault="003F1A54">
          <w:pPr>
            <w:pStyle w:val="4331FDC83A8D47C59AA354E69DFA9506"/>
          </w:pPr>
          <w:r w:rsidRPr="00D74851"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54"/>
    <w:rsid w:val="00031E28"/>
    <w:rsid w:val="00044465"/>
    <w:rsid w:val="00055B84"/>
    <w:rsid w:val="00092167"/>
    <w:rsid w:val="000A3C8D"/>
    <w:rsid w:val="000B2FBA"/>
    <w:rsid w:val="000B57A8"/>
    <w:rsid w:val="00101D8A"/>
    <w:rsid w:val="001138A2"/>
    <w:rsid w:val="0011392C"/>
    <w:rsid w:val="00114896"/>
    <w:rsid w:val="00140800"/>
    <w:rsid w:val="00152689"/>
    <w:rsid w:val="00170D67"/>
    <w:rsid w:val="001D2616"/>
    <w:rsid w:val="00242305"/>
    <w:rsid w:val="00262078"/>
    <w:rsid w:val="00290769"/>
    <w:rsid w:val="002B11B5"/>
    <w:rsid w:val="002C73AD"/>
    <w:rsid w:val="002C7900"/>
    <w:rsid w:val="002C7E30"/>
    <w:rsid w:val="00300478"/>
    <w:rsid w:val="00340A13"/>
    <w:rsid w:val="003600AB"/>
    <w:rsid w:val="0036078C"/>
    <w:rsid w:val="00391EBC"/>
    <w:rsid w:val="003A5DA7"/>
    <w:rsid w:val="003B071D"/>
    <w:rsid w:val="003B2325"/>
    <w:rsid w:val="003F1A54"/>
    <w:rsid w:val="003F7894"/>
    <w:rsid w:val="004E09C4"/>
    <w:rsid w:val="004E3A81"/>
    <w:rsid w:val="00512169"/>
    <w:rsid w:val="005139EE"/>
    <w:rsid w:val="0052184A"/>
    <w:rsid w:val="005C6BB5"/>
    <w:rsid w:val="006A45DF"/>
    <w:rsid w:val="007116C8"/>
    <w:rsid w:val="00740C04"/>
    <w:rsid w:val="00742FEE"/>
    <w:rsid w:val="00750947"/>
    <w:rsid w:val="007777B5"/>
    <w:rsid w:val="00785C1D"/>
    <w:rsid w:val="00792560"/>
    <w:rsid w:val="00793F20"/>
    <w:rsid w:val="007F32C3"/>
    <w:rsid w:val="007F348A"/>
    <w:rsid w:val="00822C26"/>
    <w:rsid w:val="00827E5E"/>
    <w:rsid w:val="00831FAD"/>
    <w:rsid w:val="008422D2"/>
    <w:rsid w:val="00842EA1"/>
    <w:rsid w:val="00847653"/>
    <w:rsid w:val="00854462"/>
    <w:rsid w:val="00855A00"/>
    <w:rsid w:val="008A0869"/>
    <w:rsid w:val="008B1BE3"/>
    <w:rsid w:val="008C15C4"/>
    <w:rsid w:val="008C230A"/>
    <w:rsid w:val="008D2082"/>
    <w:rsid w:val="008D4820"/>
    <w:rsid w:val="008E2BCB"/>
    <w:rsid w:val="008F626A"/>
    <w:rsid w:val="00905C3F"/>
    <w:rsid w:val="00906E93"/>
    <w:rsid w:val="00936302"/>
    <w:rsid w:val="0095298F"/>
    <w:rsid w:val="00955C0F"/>
    <w:rsid w:val="00967BC7"/>
    <w:rsid w:val="00973442"/>
    <w:rsid w:val="009920DE"/>
    <w:rsid w:val="00A13142"/>
    <w:rsid w:val="00A467C1"/>
    <w:rsid w:val="00A71927"/>
    <w:rsid w:val="00A96D45"/>
    <w:rsid w:val="00AB22AF"/>
    <w:rsid w:val="00AC0F5D"/>
    <w:rsid w:val="00BB33ED"/>
    <w:rsid w:val="00BC52EC"/>
    <w:rsid w:val="00BF36C7"/>
    <w:rsid w:val="00C7672C"/>
    <w:rsid w:val="00C928B0"/>
    <w:rsid w:val="00CD1B4E"/>
    <w:rsid w:val="00D07054"/>
    <w:rsid w:val="00D3685B"/>
    <w:rsid w:val="00DA0109"/>
    <w:rsid w:val="00DB57BD"/>
    <w:rsid w:val="00DC3EE3"/>
    <w:rsid w:val="00DD584E"/>
    <w:rsid w:val="00DF4E29"/>
    <w:rsid w:val="00E2720D"/>
    <w:rsid w:val="00E351B4"/>
    <w:rsid w:val="00E434D6"/>
    <w:rsid w:val="00E634C8"/>
    <w:rsid w:val="00E82A3E"/>
    <w:rsid w:val="00F20C3C"/>
    <w:rsid w:val="00F31537"/>
    <w:rsid w:val="00F322EE"/>
    <w:rsid w:val="00F35E60"/>
    <w:rsid w:val="00F60D8D"/>
    <w:rsid w:val="00F82BF8"/>
    <w:rsid w:val="00FE03E9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A6BB3C19294B61AF01BF0EE5FCB8A1">
    <w:name w:val="53A6BB3C19294B61AF01BF0EE5FCB8A1"/>
  </w:style>
  <w:style w:type="paragraph" w:customStyle="1" w:styleId="6F441EE738614B11B54D3738BDE8843A">
    <w:name w:val="6F441EE738614B11B54D3738BDE8843A"/>
  </w:style>
  <w:style w:type="paragraph" w:customStyle="1" w:styleId="B9180CDE5DF74B66AF8AC69A71D70EA7">
    <w:name w:val="B9180CDE5DF74B66AF8AC69A71D70EA7"/>
  </w:style>
  <w:style w:type="paragraph" w:customStyle="1" w:styleId="F03C0B6793A64D979BBA6BC7A4961CD6">
    <w:name w:val="F03C0B6793A64D979BBA6BC7A4961CD6"/>
  </w:style>
  <w:style w:type="paragraph" w:customStyle="1" w:styleId="E9EEF38D284940968A91A7B79CA9D31E">
    <w:name w:val="E9EEF38D284940968A91A7B79CA9D31E"/>
  </w:style>
  <w:style w:type="paragraph" w:customStyle="1" w:styleId="0AE71EEB3FCE47CBB2F6C3D58948BD14">
    <w:name w:val="0AE71EEB3FCE47CBB2F6C3D58948BD1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9562DD48EFD7400B8B62156572BCE193">
    <w:name w:val="9562DD48EFD7400B8B62156572BCE193"/>
  </w:style>
  <w:style w:type="paragraph" w:customStyle="1" w:styleId="D20325A0528943DDB9338EBB13DA70B1">
    <w:name w:val="D20325A0528943DDB9338EBB13DA70B1"/>
  </w:style>
  <w:style w:type="paragraph" w:customStyle="1" w:styleId="1F6A70CA7BA0496FB27DB8FF4CE94A70">
    <w:name w:val="1F6A70CA7BA0496FB27DB8FF4CE94A70"/>
  </w:style>
  <w:style w:type="paragraph" w:customStyle="1" w:styleId="2CEDCC295E624F929B768DD7F5E5D228">
    <w:name w:val="2CEDCC295E624F929B768DD7F5E5D228"/>
  </w:style>
  <w:style w:type="paragraph" w:customStyle="1" w:styleId="C9DA2C8168FA4C77BB366337956947EF">
    <w:name w:val="C9DA2C8168FA4C77BB366337956947EF"/>
  </w:style>
  <w:style w:type="paragraph" w:customStyle="1" w:styleId="81701BE489394078BCC65ED54E70ACCD">
    <w:name w:val="81701BE489394078BCC65ED54E70ACCD"/>
  </w:style>
  <w:style w:type="paragraph" w:customStyle="1" w:styleId="08D359D26456470FB0BACFAD8E3918D9">
    <w:name w:val="08D359D26456470FB0BACFAD8E3918D9"/>
  </w:style>
  <w:style w:type="paragraph" w:customStyle="1" w:styleId="9215250BC50D425E8D9E025952A4D124">
    <w:name w:val="9215250BC50D425E8D9E025952A4D124"/>
  </w:style>
  <w:style w:type="paragraph" w:customStyle="1" w:styleId="4DC7E48BEC7B41579736C23C15D91A49">
    <w:name w:val="4DC7E48BEC7B41579736C23C15D91A49"/>
  </w:style>
  <w:style w:type="paragraph" w:customStyle="1" w:styleId="1F8FCE52321C41EB8C1BE600748C6DD8">
    <w:name w:val="1F8FCE52321C41EB8C1BE600748C6DD8"/>
  </w:style>
  <w:style w:type="paragraph" w:customStyle="1" w:styleId="EF51C67BBEAC41E38ABC73D8C5ADE87F">
    <w:name w:val="EF51C67BBEAC41E38ABC73D8C5ADE87F"/>
  </w:style>
  <w:style w:type="paragraph" w:customStyle="1" w:styleId="9F0D8DBCA7F449FBB6CCA1C9D332C45F">
    <w:name w:val="9F0D8DBCA7F449FBB6CCA1C9D332C45F"/>
  </w:style>
  <w:style w:type="paragraph" w:customStyle="1" w:styleId="F5FA7D54413D46E7A9B8AB9FCAD676EE">
    <w:name w:val="F5FA7D54413D46E7A9B8AB9FCAD676EE"/>
  </w:style>
  <w:style w:type="paragraph" w:customStyle="1" w:styleId="C63B3CCD960E40B38777AA2DFF0F3D93">
    <w:name w:val="C63B3CCD960E40B38777AA2DFF0F3D93"/>
  </w:style>
  <w:style w:type="paragraph" w:customStyle="1" w:styleId="08525EBF87FB4D7B869350D5391E2D99">
    <w:name w:val="08525EBF87FB4D7B869350D5391E2D99"/>
  </w:style>
  <w:style w:type="paragraph" w:customStyle="1" w:styleId="4331FDC83A8D47C59AA354E69DFA9506">
    <w:name w:val="4331FDC83A8D47C59AA354E69DFA9506"/>
    <w:rsid w:val="003F1A54"/>
  </w:style>
  <w:style w:type="paragraph" w:customStyle="1" w:styleId="5D21A840A59D468A9691829034DB12C9">
    <w:name w:val="5D21A840A59D468A9691829034DB12C9"/>
    <w:rsid w:val="00A131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Services%20invoice%20with%20hours%20and%20rate.dotx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lastModifiedBy>Prabhjot Singh</lastModifiedBy>
  <revision>96</revision>
  <lastPrinted>2024-12-20T10:13:00.0000000Z</lastPrinted>
  <dcterms:created xsi:type="dcterms:W3CDTF">2025-03-20T06:21:00.0000000Z</dcterms:created>
  <dcterms:modified xsi:type="dcterms:W3CDTF">2025-07-26T09:21:07.4132628Z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